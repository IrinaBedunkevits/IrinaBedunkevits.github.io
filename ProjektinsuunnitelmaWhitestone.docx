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ulukkoRuudukko"/>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246"/>
        <w:gridCol w:w="4960"/>
      </w:tblGrid>
      <w:tr w:rsidR="002950CC" w:rsidRPr="00612470" w14:paraId="614D2A98" w14:textId="77777777" w:rsidTr="004C4717">
        <w:trPr>
          <w:cantSplit/>
          <w:trHeight w:hRule="exact" w:val="255"/>
        </w:trPr>
        <w:tc>
          <w:tcPr>
            <w:tcW w:w="5246" w:type="dxa"/>
            <w:vMerge w:val="restart"/>
          </w:tcPr>
          <w:p w14:paraId="37D00D40" w14:textId="5A89AE7F" w:rsidR="001651BE" w:rsidRDefault="001651BE" w:rsidP="00B93B6B">
            <w:pPr>
              <w:rPr>
                <w:rStyle w:val="YTnimiNRO"/>
              </w:rPr>
            </w:pPr>
            <w:r>
              <w:rPr>
                <w:rStyle w:val="YTnimiNRO"/>
              </w:rPr>
              <w:t>Aleck Leino Tuula Hietanen</w:t>
            </w:r>
          </w:p>
          <w:p w14:paraId="265E6511" w14:textId="25B1716A" w:rsidR="001651BE" w:rsidRPr="006D3D2A" w:rsidRDefault="001651BE" w:rsidP="00B93B6B">
            <w:pPr>
              <w:rPr>
                <w:rStyle w:val="YTnimiNRO"/>
              </w:rPr>
            </w:pPr>
            <w:r>
              <w:rPr>
                <w:rStyle w:val="YTnimiNRO"/>
              </w:rPr>
              <w:t>Oona Tähtisalmi Irina Bedukevits</w:t>
            </w:r>
          </w:p>
        </w:tc>
        <w:tc>
          <w:tcPr>
            <w:tcW w:w="4960" w:type="dxa"/>
          </w:tcPr>
          <w:p w14:paraId="0E5801E3" w14:textId="0C6569D0" w:rsidR="002950CC" w:rsidRPr="00434FD3" w:rsidRDefault="001651BE" w:rsidP="00B774FD">
            <w:pPr>
              <w:rPr>
                <w:rStyle w:val="YTasiakTYYPPI"/>
              </w:rPr>
            </w:pPr>
            <w:r>
              <w:rPr>
                <w:rStyle w:val="YTasiakTYYPPI"/>
              </w:rPr>
              <w:t>Projektinsuunnitelma</w:t>
            </w:r>
          </w:p>
        </w:tc>
      </w:tr>
      <w:tr w:rsidR="00684743" w:rsidRPr="00612470" w14:paraId="3CD476E8" w14:textId="77777777" w:rsidTr="001651BE">
        <w:trPr>
          <w:cantSplit/>
          <w:trHeight w:hRule="exact" w:val="592"/>
        </w:trPr>
        <w:tc>
          <w:tcPr>
            <w:tcW w:w="5246" w:type="dxa"/>
            <w:vMerge/>
          </w:tcPr>
          <w:p w14:paraId="6867EDD8" w14:textId="77777777" w:rsidR="00684743" w:rsidRPr="00075D2B" w:rsidRDefault="00684743" w:rsidP="00684743"/>
        </w:tc>
        <w:tc>
          <w:tcPr>
            <w:tcW w:w="4960" w:type="dxa"/>
          </w:tcPr>
          <w:p w14:paraId="761C757F" w14:textId="25DE38C7" w:rsidR="00684743" w:rsidRPr="00075D2B" w:rsidRDefault="001651BE" w:rsidP="001651BE">
            <w:r>
              <w:rPr>
                <w:rStyle w:val="YTjaksokoodi"/>
              </w:rPr>
              <w:t>Projektinhallinta ja viestintä</w:t>
            </w:r>
            <w:r w:rsidR="00684743">
              <w:t>/</w:t>
            </w:r>
            <w:r>
              <w:rPr>
                <w:rStyle w:val="YTtoteutuskoodi"/>
              </w:rPr>
              <w:t>R0183-3033</w:t>
            </w:r>
            <w:r w:rsidR="00684743">
              <w:t>/</w:t>
            </w:r>
            <w:r>
              <w:rPr>
                <w:rStyle w:val="YTopettaja"/>
              </w:rPr>
              <w:t>Lehtilinna</w:t>
            </w:r>
          </w:p>
        </w:tc>
      </w:tr>
      <w:tr w:rsidR="00684743" w:rsidRPr="00612470" w14:paraId="1B463A50" w14:textId="77777777" w:rsidTr="004C4717">
        <w:trPr>
          <w:cantSplit/>
          <w:trHeight w:hRule="exact" w:val="510"/>
        </w:trPr>
        <w:tc>
          <w:tcPr>
            <w:tcW w:w="5246" w:type="dxa"/>
            <w:vAlign w:val="bottom"/>
          </w:tcPr>
          <w:p w14:paraId="3DE2802B" w14:textId="77777777" w:rsidR="00684743" w:rsidRPr="003231A2" w:rsidRDefault="00684743" w:rsidP="00684743">
            <w:r w:rsidRPr="0068197D">
              <w:t>Laurea-ammattikorkeakoulu</w:t>
            </w:r>
          </w:p>
        </w:tc>
        <w:tc>
          <w:tcPr>
            <w:tcW w:w="4960" w:type="dxa"/>
            <w:vAlign w:val="bottom"/>
          </w:tcPr>
          <w:p w14:paraId="355BBBF3" w14:textId="42742C60" w:rsidR="00684743" w:rsidRPr="00D22E6F" w:rsidRDefault="001651BE" w:rsidP="00684743">
            <w:r>
              <w:rPr>
                <w:rStyle w:val="YTpivys"/>
              </w:rPr>
              <w:t>18.9.2019</w:t>
            </w:r>
          </w:p>
        </w:tc>
      </w:tr>
      <w:tr w:rsidR="00684743" w14:paraId="7CD3BEB9" w14:textId="77777777" w:rsidTr="002950CC">
        <w:trPr>
          <w:cantSplit/>
          <w:trHeight w:hRule="exact" w:val="1134"/>
        </w:trPr>
        <w:tc>
          <w:tcPr>
            <w:tcW w:w="5246" w:type="dxa"/>
          </w:tcPr>
          <w:p w14:paraId="7037CB27" w14:textId="77777777" w:rsidR="00684743" w:rsidRPr="001C4472" w:rsidRDefault="00684743" w:rsidP="00684743"/>
        </w:tc>
        <w:tc>
          <w:tcPr>
            <w:tcW w:w="4960" w:type="dxa"/>
          </w:tcPr>
          <w:p w14:paraId="27798AEF" w14:textId="77777777" w:rsidR="00684743" w:rsidRDefault="00684743" w:rsidP="00684743"/>
        </w:tc>
      </w:tr>
      <w:tr w:rsidR="00684743" w14:paraId="00E0C536" w14:textId="77777777" w:rsidTr="002950CC">
        <w:trPr>
          <w:cantSplit/>
          <w:trHeight w:hRule="exact" w:val="3402"/>
        </w:trPr>
        <w:tc>
          <w:tcPr>
            <w:tcW w:w="10206" w:type="dxa"/>
            <w:gridSpan w:val="2"/>
          </w:tcPr>
          <w:p w14:paraId="6248BF7C" w14:textId="516A5306" w:rsidR="00684743" w:rsidRDefault="00CF36B9" w:rsidP="00684743">
            <w:pPr>
              <w:pStyle w:val="AsiakirjanOtsikko"/>
              <w:suppressAutoHyphens/>
              <w:jc w:val="center"/>
            </w:pPr>
            <w:r>
              <w:t>Projektisuunnitelma &lt;</w:t>
            </w:r>
            <w:r w:rsidR="001651BE">
              <w:t>Whitestone</w:t>
            </w:r>
            <w:r>
              <w:t>&gt;</w:t>
            </w:r>
          </w:p>
          <w:p w14:paraId="1BE6D0B1" w14:textId="77777777" w:rsidR="00CF36B9" w:rsidRDefault="00CF36B9" w:rsidP="00684743">
            <w:pPr>
              <w:pStyle w:val="AsiakirjanOtsikko"/>
              <w:suppressAutoHyphens/>
              <w:jc w:val="center"/>
            </w:pPr>
            <w:r>
              <w:t>Tiedonhakuprojekti</w:t>
            </w:r>
          </w:p>
        </w:tc>
      </w:tr>
      <w:tr w:rsidR="00684743" w14:paraId="22FCA9CB" w14:textId="77777777" w:rsidTr="002950CC">
        <w:trPr>
          <w:cantSplit/>
          <w:trHeight w:hRule="exact" w:val="6520"/>
        </w:trPr>
        <w:tc>
          <w:tcPr>
            <w:tcW w:w="10206" w:type="dxa"/>
            <w:gridSpan w:val="2"/>
          </w:tcPr>
          <w:p w14:paraId="49FA50DA" w14:textId="318FE2A3" w:rsidR="00684743" w:rsidRPr="003E07BE" w:rsidRDefault="00684743" w:rsidP="00684743">
            <w:pPr>
              <w:jc w:val="center"/>
            </w:pPr>
          </w:p>
        </w:tc>
      </w:tr>
      <w:tr w:rsidR="00684743" w14:paraId="7ACC95DD" w14:textId="77777777" w:rsidTr="002950CC">
        <w:trPr>
          <w:cantSplit/>
          <w:trHeight w:hRule="exact" w:val="1701"/>
        </w:trPr>
        <w:tc>
          <w:tcPr>
            <w:tcW w:w="10206" w:type="dxa"/>
            <w:gridSpan w:val="2"/>
            <w:vAlign w:val="bottom"/>
          </w:tcPr>
          <w:p w14:paraId="520A9395" w14:textId="77777777" w:rsidR="00684743" w:rsidRPr="003E07BE" w:rsidRDefault="00684743" w:rsidP="00684743">
            <w:pPr>
              <w:jc w:val="right"/>
            </w:pPr>
          </w:p>
        </w:tc>
      </w:tr>
    </w:tbl>
    <w:p w14:paraId="159E3E37" w14:textId="77777777" w:rsidR="00A65A05" w:rsidRDefault="00A65A05" w:rsidP="000209A5"/>
    <w:p w14:paraId="72C5926D" w14:textId="77777777" w:rsidR="00A65A05" w:rsidRPr="00A35E46" w:rsidRDefault="00403484" w:rsidP="000209A5">
      <w:pPr>
        <w:rPr>
          <w:sz w:val="28"/>
        </w:rPr>
        <w:sectPr w:rsidR="00A65A05" w:rsidRPr="00A35E46" w:rsidSect="005A7B23">
          <w:pgSz w:w="11906" w:h="16838" w:code="9"/>
          <w:pgMar w:top="567" w:right="567" w:bottom="567" w:left="1134" w:header="567" w:footer="567" w:gutter="0"/>
          <w:cols w:space="708"/>
          <w:docGrid w:linePitch="360"/>
        </w:sectPr>
      </w:pPr>
      <w:r w:rsidRPr="00A35E46">
        <w:rPr>
          <w:vanish/>
          <w:color w:val="D10074"/>
          <w:sz w:val="16"/>
          <w:szCs w:val="24"/>
        </w:rPr>
        <w:t>Ä</w:t>
      </w:r>
      <w:r w:rsidR="006370F3" w:rsidRPr="00A35E46">
        <w:rPr>
          <w:vanish/>
          <w:color w:val="D10074"/>
          <w:sz w:val="16"/>
          <w:szCs w:val="24"/>
        </w:rPr>
        <w:t>lä poista tätä osanvaihtoa.</w:t>
      </w:r>
    </w:p>
    <w:p w14:paraId="208F669F" w14:textId="77777777" w:rsidR="003E0E78" w:rsidRPr="003E0E78" w:rsidRDefault="003E0E78" w:rsidP="003E0E78">
      <w:pPr>
        <w:rPr>
          <w:rFonts w:asciiTheme="minorHAnsi" w:eastAsiaTheme="minorHAnsi" w:hAnsiTheme="minorHAnsi"/>
          <w:vanish/>
          <w:color w:val="D10074" w:themeColor="accent1"/>
          <w:sz w:val="16"/>
          <w:szCs w:val="16"/>
          <w:lang w:eastAsia="en-US"/>
        </w:rPr>
      </w:pPr>
      <w:r w:rsidRPr="003E0E78">
        <w:rPr>
          <w:rFonts w:asciiTheme="minorHAnsi" w:eastAsiaTheme="minorHAnsi" w:hAnsiTheme="minorHAnsi"/>
          <w:vanish/>
          <w:color w:val="D10074" w:themeColor="accent1"/>
          <w:sz w:val="16"/>
          <w:szCs w:val="16"/>
          <w:lang w:eastAsia="en-US"/>
        </w:rPr>
        <w:lastRenderedPageBreak/>
        <w:t>Valitse sisällysluettelo, päivitä F9:llä, valitse Päivitä koko luettelo (Update entire table).</w:t>
      </w:r>
    </w:p>
    <w:p w14:paraId="3860A187" w14:textId="77777777" w:rsidR="007B5193" w:rsidRPr="0079143B" w:rsidRDefault="0019688E" w:rsidP="00087510">
      <w:pPr>
        <w:pStyle w:val="Eivli"/>
        <w:spacing w:after="240"/>
      </w:pPr>
      <w:r w:rsidRPr="003E0E78">
        <w:t>Sisällys</w:t>
      </w:r>
    </w:p>
    <w:p w14:paraId="6E21819F" w14:textId="77777777" w:rsidR="00CF36B9" w:rsidRDefault="00275372">
      <w:pPr>
        <w:pStyle w:val="Sisluet1"/>
        <w:rPr>
          <w:rFonts w:asciiTheme="minorHAnsi" w:eastAsiaTheme="minorEastAsia" w:hAnsiTheme="minorHAnsi" w:cstheme="minorBidi"/>
          <w:sz w:val="22"/>
          <w:szCs w:val="22"/>
        </w:rPr>
      </w:pPr>
      <w:r>
        <w:fldChar w:fldCharType="begin"/>
      </w:r>
      <w:r>
        <w:instrText xml:space="preserve"> TOC \o "1-3" \h \z \t "Title;1" </w:instrText>
      </w:r>
      <w:r>
        <w:fldChar w:fldCharType="separate"/>
      </w:r>
      <w:hyperlink w:anchor="_Toc522094250" w:history="1">
        <w:r w:rsidR="00CF36B9" w:rsidRPr="007A5745">
          <w:rPr>
            <w:rStyle w:val="Hyperlinkki"/>
          </w:rPr>
          <w:t>1</w:t>
        </w:r>
        <w:r w:rsidR="00CF36B9">
          <w:rPr>
            <w:rFonts w:asciiTheme="minorHAnsi" w:eastAsiaTheme="minorEastAsia" w:hAnsiTheme="minorHAnsi" w:cstheme="minorBidi"/>
            <w:sz w:val="22"/>
            <w:szCs w:val="22"/>
          </w:rPr>
          <w:tab/>
        </w:r>
        <w:r w:rsidR="00CF36B9" w:rsidRPr="007A5745">
          <w:rPr>
            <w:rStyle w:val="Hyperlinkki"/>
          </w:rPr>
          <w:t>Projektin tausta</w:t>
        </w:r>
        <w:r w:rsidR="00CF36B9">
          <w:rPr>
            <w:webHidden/>
          </w:rPr>
          <w:tab/>
        </w:r>
        <w:r w:rsidR="00CF36B9">
          <w:rPr>
            <w:webHidden/>
          </w:rPr>
          <w:fldChar w:fldCharType="begin"/>
        </w:r>
        <w:r w:rsidR="00CF36B9">
          <w:rPr>
            <w:webHidden/>
          </w:rPr>
          <w:instrText xml:space="preserve"> PAGEREF _Toc522094250 \h </w:instrText>
        </w:r>
        <w:r w:rsidR="00CF36B9">
          <w:rPr>
            <w:webHidden/>
          </w:rPr>
        </w:r>
        <w:r w:rsidR="00CF36B9">
          <w:rPr>
            <w:webHidden/>
          </w:rPr>
          <w:fldChar w:fldCharType="separate"/>
        </w:r>
        <w:r w:rsidR="00CF36B9">
          <w:rPr>
            <w:webHidden/>
          </w:rPr>
          <w:t>3</w:t>
        </w:r>
        <w:r w:rsidR="00CF36B9">
          <w:rPr>
            <w:webHidden/>
          </w:rPr>
          <w:fldChar w:fldCharType="end"/>
        </w:r>
      </w:hyperlink>
    </w:p>
    <w:p w14:paraId="167698D7" w14:textId="77777777" w:rsidR="00CF36B9" w:rsidRDefault="00EA44CD">
      <w:pPr>
        <w:pStyle w:val="Sisluet1"/>
        <w:rPr>
          <w:rFonts w:asciiTheme="minorHAnsi" w:eastAsiaTheme="minorEastAsia" w:hAnsiTheme="minorHAnsi" w:cstheme="minorBidi"/>
          <w:sz w:val="22"/>
          <w:szCs w:val="22"/>
        </w:rPr>
      </w:pPr>
      <w:hyperlink w:anchor="_Toc522094251" w:history="1">
        <w:r w:rsidR="00CF36B9" w:rsidRPr="007A5745">
          <w:rPr>
            <w:rStyle w:val="Hyperlinkki"/>
          </w:rPr>
          <w:t>2</w:t>
        </w:r>
        <w:r w:rsidR="00CF36B9">
          <w:rPr>
            <w:rFonts w:asciiTheme="minorHAnsi" w:eastAsiaTheme="minorEastAsia" w:hAnsiTheme="minorHAnsi" w:cstheme="minorBidi"/>
            <w:sz w:val="22"/>
            <w:szCs w:val="22"/>
          </w:rPr>
          <w:tab/>
        </w:r>
        <w:r w:rsidR="00CF36B9" w:rsidRPr="007A5745">
          <w:rPr>
            <w:rStyle w:val="Hyperlinkki"/>
          </w:rPr>
          <w:t>Projektin tehtävä</w:t>
        </w:r>
        <w:r w:rsidR="00CF36B9">
          <w:rPr>
            <w:webHidden/>
          </w:rPr>
          <w:tab/>
        </w:r>
        <w:r w:rsidR="00CF36B9">
          <w:rPr>
            <w:webHidden/>
          </w:rPr>
          <w:fldChar w:fldCharType="begin"/>
        </w:r>
        <w:r w:rsidR="00CF36B9">
          <w:rPr>
            <w:webHidden/>
          </w:rPr>
          <w:instrText xml:space="preserve"> PAGEREF _Toc522094251 \h </w:instrText>
        </w:r>
        <w:r w:rsidR="00CF36B9">
          <w:rPr>
            <w:webHidden/>
          </w:rPr>
        </w:r>
        <w:r w:rsidR="00CF36B9">
          <w:rPr>
            <w:webHidden/>
          </w:rPr>
          <w:fldChar w:fldCharType="separate"/>
        </w:r>
        <w:r w:rsidR="00CF36B9">
          <w:rPr>
            <w:webHidden/>
          </w:rPr>
          <w:t>3</w:t>
        </w:r>
        <w:r w:rsidR="00CF36B9">
          <w:rPr>
            <w:webHidden/>
          </w:rPr>
          <w:fldChar w:fldCharType="end"/>
        </w:r>
      </w:hyperlink>
    </w:p>
    <w:p w14:paraId="406688E3" w14:textId="2BADD745" w:rsidR="00CF36B9" w:rsidRDefault="00EA44CD" w:rsidP="009208F6">
      <w:pPr>
        <w:pStyle w:val="Sisluet1"/>
        <w:rPr>
          <w:rFonts w:asciiTheme="minorHAnsi" w:eastAsiaTheme="minorEastAsia" w:hAnsiTheme="minorHAnsi" w:cstheme="minorBidi"/>
          <w:sz w:val="22"/>
          <w:szCs w:val="22"/>
        </w:rPr>
      </w:pPr>
      <w:hyperlink w:anchor="_Toc522094252" w:history="1">
        <w:r w:rsidR="00CF36B9" w:rsidRPr="007A5745">
          <w:rPr>
            <w:rStyle w:val="Hyperlinkki"/>
          </w:rPr>
          <w:t>3</w:t>
        </w:r>
        <w:r w:rsidR="00CF36B9">
          <w:rPr>
            <w:rFonts w:asciiTheme="minorHAnsi" w:eastAsiaTheme="minorEastAsia" w:hAnsiTheme="minorHAnsi" w:cstheme="minorBidi"/>
            <w:sz w:val="22"/>
            <w:szCs w:val="22"/>
          </w:rPr>
          <w:tab/>
        </w:r>
        <w:r w:rsidR="00CF36B9" w:rsidRPr="007A5745">
          <w:rPr>
            <w:rStyle w:val="Hyperlinkki"/>
          </w:rPr>
          <w:t>Tavoitteet ja lopputulokset</w:t>
        </w:r>
        <w:r w:rsidR="00CF36B9">
          <w:rPr>
            <w:webHidden/>
          </w:rPr>
          <w:tab/>
        </w:r>
        <w:r w:rsidR="00CF36B9">
          <w:rPr>
            <w:webHidden/>
          </w:rPr>
          <w:fldChar w:fldCharType="begin"/>
        </w:r>
        <w:r w:rsidR="00CF36B9">
          <w:rPr>
            <w:webHidden/>
          </w:rPr>
          <w:instrText xml:space="preserve"> PAGEREF _Toc522094252 \h </w:instrText>
        </w:r>
        <w:r w:rsidR="00CF36B9">
          <w:rPr>
            <w:webHidden/>
          </w:rPr>
        </w:r>
        <w:r w:rsidR="00CF36B9">
          <w:rPr>
            <w:webHidden/>
          </w:rPr>
          <w:fldChar w:fldCharType="separate"/>
        </w:r>
        <w:r w:rsidR="00CF36B9">
          <w:rPr>
            <w:webHidden/>
          </w:rPr>
          <w:t>3</w:t>
        </w:r>
        <w:r w:rsidR="00CF36B9">
          <w:rPr>
            <w:webHidden/>
          </w:rPr>
          <w:fldChar w:fldCharType="end"/>
        </w:r>
      </w:hyperlink>
    </w:p>
    <w:p w14:paraId="389E3106" w14:textId="1D4F83A3" w:rsidR="00CF36B9" w:rsidRDefault="00EA44CD">
      <w:pPr>
        <w:pStyle w:val="Sisluet1"/>
        <w:rPr>
          <w:rFonts w:asciiTheme="minorHAnsi" w:eastAsiaTheme="minorEastAsia" w:hAnsiTheme="minorHAnsi" w:cstheme="minorBidi"/>
          <w:sz w:val="22"/>
          <w:szCs w:val="22"/>
        </w:rPr>
      </w:pPr>
      <w:hyperlink w:anchor="_Toc522094254" w:history="1">
        <w:r w:rsidR="009208F6">
          <w:rPr>
            <w:rStyle w:val="Hyperlinkki"/>
          </w:rPr>
          <w:t>4</w:t>
        </w:r>
        <w:r w:rsidR="00CF36B9">
          <w:rPr>
            <w:rFonts w:asciiTheme="minorHAnsi" w:eastAsiaTheme="minorEastAsia" w:hAnsiTheme="minorHAnsi" w:cstheme="minorBidi"/>
            <w:sz w:val="22"/>
            <w:szCs w:val="22"/>
          </w:rPr>
          <w:tab/>
        </w:r>
        <w:r w:rsidR="00CF36B9" w:rsidRPr="007A5745">
          <w:rPr>
            <w:rStyle w:val="Hyperlinkki"/>
          </w:rPr>
          <w:t>Tilanneanalyysi ja riskit</w:t>
        </w:r>
        <w:r w:rsidR="00CF36B9">
          <w:rPr>
            <w:webHidden/>
          </w:rPr>
          <w:tab/>
        </w:r>
        <w:r w:rsidR="00CF36B9">
          <w:rPr>
            <w:webHidden/>
          </w:rPr>
          <w:fldChar w:fldCharType="begin"/>
        </w:r>
        <w:r w:rsidR="00CF36B9">
          <w:rPr>
            <w:webHidden/>
          </w:rPr>
          <w:instrText xml:space="preserve"> PAGEREF _Toc522094254 \h </w:instrText>
        </w:r>
        <w:r w:rsidR="00CF36B9">
          <w:rPr>
            <w:webHidden/>
          </w:rPr>
        </w:r>
        <w:r w:rsidR="00CF36B9">
          <w:rPr>
            <w:webHidden/>
          </w:rPr>
          <w:fldChar w:fldCharType="separate"/>
        </w:r>
        <w:r w:rsidR="00CF36B9">
          <w:rPr>
            <w:webHidden/>
          </w:rPr>
          <w:t>3</w:t>
        </w:r>
        <w:r w:rsidR="00CF36B9">
          <w:rPr>
            <w:webHidden/>
          </w:rPr>
          <w:fldChar w:fldCharType="end"/>
        </w:r>
      </w:hyperlink>
    </w:p>
    <w:p w14:paraId="27CB94BD" w14:textId="22068674" w:rsidR="00CF36B9" w:rsidRDefault="00EA44CD">
      <w:pPr>
        <w:pStyle w:val="Sisluet1"/>
        <w:rPr>
          <w:rFonts w:asciiTheme="minorHAnsi" w:eastAsiaTheme="minorEastAsia" w:hAnsiTheme="minorHAnsi" w:cstheme="minorBidi"/>
          <w:sz w:val="22"/>
          <w:szCs w:val="22"/>
        </w:rPr>
      </w:pPr>
      <w:hyperlink w:anchor="_Toc522094255" w:history="1">
        <w:r w:rsidR="009208F6">
          <w:rPr>
            <w:rStyle w:val="Hyperlinkki"/>
          </w:rPr>
          <w:t>5</w:t>
        </w:r>
        <w:r w:rsidR="00CF36B9">
          <w:rPr>
            <w:rFonts w:asciiTheme="minorHAnsi" w:eastAsiaTheme="minorEastAsia" w:hAnsiTheme="minorHAnsi" w:cstheme="minorBidi"/>
            <w:sz w:val="22"/>
            <w:szCs w:val="22"/>
          </w:rPr>
          <w:tab/>
        </w:r>
        <w:r w:rsidR="00CF36B9" w:rsidRPr="007A5745">
          <w:rPr>
            <w:rStyle w:val="Hyperlinkki"/>
          </w:rPr>
          <w:t>Projektiorganisaatio</w:t>
        </w:r>
        <w:r w:rsidR="00CF36B9">
          <w:rPr>
            <w:webHidden/>
          </w:rPr>
          <w:tab/>
        </w:r>
        <w:r w:rsidR="00CF36B9">
          <w:rPr>
            <w:webHidden/>
          </w:rPr>
          <w:fldChar w:fldCharType="begin"/>
        </w:r>
        <w:r w:rsidR="00CF36B9">
          <w:rPr>
            <w:webHidden/>
          </w:rPr>
          <w:instrText xml:space="preserve"> PAGEREF _Toc522094255 \h </w:instrText>
        </w:r>
        <w:r w:rsidR="00CF36B9">
          <w:rPr>
            <w:webHidden/>
          </w:rPr>
        </w:r>
        <w:r w:rsidR="00CF36B9">
          <w:rPr>
            <w:webHidden/>
          </w:rPr>
          <w:fldChar w:fldCharType="separate"/>
        </w:r>
        <w:r w:rsidR="00CF36B9">
          <w:rPr>
            <w:webHidden/>
          </w:rPr>
          <w:t>4</w:t>
        </w:r>
        <w:r w:rsidR="00CF36B9">
          <w:rPr>
            <w:webHidden/>
          </w:rPr>
          <w:fldChar w:fldCharType="end"/>
        </w:r>
      </w:hyperlink>
    </w:p>
    <w:p w14:paraId="4815DD2B" w14:textId="2BA89942" w:rsidR="00CF36B9" w:rsidRDefault="00EA44CD">
      <w:pPr>
        <w:pStyle w:val="Sisluet1"/>
        <w:rPr>
          <w:rFonts w:asciiTheme="minorHAnsi" w:eastAsiaTheme="minorEastAsia" w:hAnsiTheme="minorHAnsi" w:cstheme="minorBidi"/>
          <w:sz w:val="22"/>
          <w:szCs w:val="22"/>
        </w:rPr>
      </w:pPr>
      <w:hyperlink w:anchor="_Toc522094256" w:history="1">
        <w:r w:rsidR="009208F6">
          <w:rPr>
            <w:rStyle w:val="Hyperlinkki"/>
          </w:rPr>
          <w:t>6</w:t>
        </w:r>
        <w:r w:rsidR="00CF36B9">
          <w:rPr>
            <w:rFonts w:asciiTheme="minorHAnsi" w:eastAsiaTheme="minorEastAsia" w:hAnsiTheme="minorHAnsi" w:cstheme="minorBidi"/>
            <w:sz w:val="22"/>
            <w:szCs w:val="22"/>
          </w:rPr>
          <w:tab/>
        </w:r>
        <w:r w:rsidR="00CF36B9" w:rsidRPr="007A5745">
          <w:rPr>
            <w:rStyle w:val="Hyperlinkki"/>
          </w:rPr>
          <w:t>Ympäristö</w:t>
        </w:r>
        <w:r w:rsidR="00CF36B9">
          <w:rPr>
            <w:webHidden/>
          </w:rPr>
          <w:tab/>
        </w:r>
        <w:r w:rsidR="00CF36B9">
          <w:rPr>
            <w:webHidden/>
          </w:rPr>
          <w:fldChar w:fldCharType="begin"/>
        </w:r>
        <w:r w:rsidR="00CF36B9">
          <w:rPr>
            <w:webHidden/>
          </w:rPr>
          <w:instrText xml:space="preserve"> PAGEREF _Toc522094256 \h </w:instrText>
        </w:r>
        <w:r w:rsidR="00CF36B9">
          <w:rPr>
            <w:webHidden/>
          </w:rPr>
        </w:r>
        <w:r w:rsidR="00CF36B9">
          <w:rPr>
            <w:webHidden/>
          </w:rPr>
          <w:fldChar w:fldCharType="separate"/>
        </w:r>
        <w:r w:rsidR="00CF36B9">
          <w:rPr>
            <w:webHidden/>
          </w:rPr>
          <w:t>4</w:t>
        </w:r>
        <w:r w:rsidR="00CF36B9">
          <w:rPr>
            <w:webHidden/>
          </w:rPr>
          <w:fldChar w:fldCharType="end"/>
        </w:r>
      </w:hyperlink>
    </w:p>
    <w:p w14:paraId="09D2918B" w14:textId="45EAE5B4" w:rsidR="00CF36B9" w:rsidRDefault="00EA44CD">
      <w:pPr>
        <w:pStyle w:val="Sisluet2"/>
        <w:rPr>
          <w:rFonts w:asciiTheme="minorHAnsi" w:eastAsiaTheme="minorEastAsia" w:hAnsiTheme="minorHAnsi" w:cstheme="minorBidi"/>
          <w:noProof/>
          <w:sz w:val="22"/>
          <w:szCs w:val="22"/>
        </w:rPr>
      </w:pPr>
      <w:hyperlink w:anchor="_Toc522094257" w:history="1">
        <w:r w:rsidR="009208F6">
          <w:rPr>
            <w:rStyle w:val="Hyperlinkki"/>
            <w:noProof/>
          </w:rPr>
          <w:t>6</w:t>
        </w:r>
        <w:r w:rsidR="00CF36B9" w:rsidRPr="007A5745">
          <w:rPr>
            <w:rStyle w:val="Hyperlinkki"/>
            <w:noProof/>
          </w:rPr>
          <w:t>.1</w:t>
        </w:r>
        <w:r w:rsidR="00CF36B9">
          <w:rPr>
            <w:rFonts w:asciiTheme="minorHAnsi" w:eastAsiaTheme="minorEastAsia" w:hAnsiTheme="minorHAnsi" w:cstheme="minorBidi"/>
            <w:noProof/>
            <w:sz w:val="22"/>
            <w:szCs w:val="22"/>
          </w:rPr>
          <w:tab/>
        </w:r>
        <w:r w:rsidR="00CF36B9" w:rsidRPr="007A5745">
          <w:rPr>
            <w:rStyle w:val="Hyperlinkki"/>
            <w:noProof/>
          </w:rPr>
          <w:t>Tuloksen sidosryhmät</w:t>
        </w:r>
        <w:r w:rsidR="00CF36B9">
          <w:rPr>
            <w:noProof/>
            <w:webHidden/>
          </w:rPr>
          <w:tab/>
        </w:r>
        <w:r w:rsidR="00CF36B9">
          <w:rPr>
            <w:noProof/>
            <w:webHidden/>
          </w:rPr>
          <w:fldChar w:fldCharType="begin"/>
        </w:r>
        <w:r w:rsidR="00CF36B9">
          <w:rPr>
            <w:noProof/>
            <w:webHidden/>
          </w:rPr>
          <w:instrText xml:space="preserve"> PAGEREF _Toc522094257 \h </w:instrText>
        </w:r>
        <w:r w:rsidR="00CF36B9">
          <w:rPr>
            <w:noProof/>
            <w:webHidden/>
          </w:rPr>
        </w:r>
        <w:r w:rsidR="00CF36B9">
          <w:rPr>
            <w:noProof/>
            <w:webHidden/>
          </w:rPr>
          <w:fldChar w:fldCharType="separate"/>
        </w:r>
        <w:r w:rsidR="00CF36B9">
          <w:rPr>
            <w:noProof/>
            <w:webHidden/>
          </w:rPr>
          <w:t>4</w:t>
        </w:r>
        <w:r w:rsidR="00CF36B9">
          <w:rPr>
            <w:noProof/>
            <w:webHidden/>
          </w:rPr>
          <w:fldChar w:fldCharType="end"/>
        </w:r>
      </w:hyperlink>
    </w:p>
    <w:p w14:paraId="6E262995" w14:textId="1C4EFC9E" w:rsidR="00CF36B9" w:rsidRDefault="00EA44CD">
      <w:pPr>
        <w:pStyle w:val="Sisluet2"/>
        <w:rPr>
          <w:rFonts w:asciiTheme="minorHAnsi" w:eastAsiaTheme="minorEastAsia" w:hAnsiTheme="minorHAnsi" w:cstheme="minorBidi"/>
          <w:noProof/>
          <w:sz w:val="22"/>
          <w:szCs w:val="22"/>
        </w:rPr>
      </w:pPr>
      <w:hyperlink w:anchor="_Toc522094258" w:history="1">
        <w:r w:rsidR="009208F6">
          <w:rPr>
            <w:rStyle w:val="Hyperlinkki"/>
            <w:noProof/>
          </w:rPr>
          <w:t>6</w:t>
        </w:r>
        <w:r w:rsidR="00CF36B9" w:rsidRPr="007A5745">
          <w:rPr>
            <w:rStyle w:val="Hyperlinkki"/>
            <w:noProof/>
          </w:rPr>
          <w:t>.2</w:t>
        </w:r>
        <w:r w:rsidR="00CF36B9">
          <w:rPr>
            <w:rFonts w:asciiTheme="minorHAnsi" w:eastAsiaTheme="minorEastAsia" w:hAnsiTheme="minorHAnsi" w:cstheme="minorBidi"/>
            <w:noProof/>
            <w:sz w:val="22"/>
            <w:szCs w:val="22"/>
          </w:rPr>
          <w:tab/>
        </w:r>
        <w:r w:rsidR="00CF36B9" w:rsidRPr="007A5745">
          <w:rPr>
            <w:rStyle w:val="Hyperlinkki"/>
            <w:noProof/>
          </w:rPr>
          <w:t>Toteutusympäristö</w:t>
        </w:r>
        <w:r w:rsidR="00CF36B9">
          <w:rPr>
            <w:noProof/>
            <w:webHidden/>
          </w:rPr>
          <w:tab/>
        </w:r>
        <w:r w:rsidR="00CF36B9">
          <w:rPr>
            <w:noProof/>
            <w:webHidden/>
          </w:rPr>
          <w:fldChar w:fldCharType="begin"/>
        </w:r>
        <w:r w:rsidR="00CF36B9">
          <w:rPr>
            <w:noProof/>
            <w:webHidden/>
          </w:rPr>
          <w:instrText xml:space="preserve"> PAGEREF _Toc522094258 \h </w:instrText>
        </w:r>
        <w:r w:rsidR="00CF36B9">
          <w:rPr>
            <w:noProof/>
            <w:webHidden/>
          </w:rPr>
        </w:r>
        <w:r w:rsidR="00CF36B9">
          <w:rPr>
            <w:noProof/>
            <w:webHidden/>
          </w:rPr>
          <w:fldChar w:fldCharType="separate"/>
        </w:r>
        <w:r w:rsidR="00CF36B9">
          <w:rPr>
            <w:noProof/>
            <w:webHidden/>
          </w:rPr>
          <w:t>4</w:t>
        </w:r>
        <w:r w:rsidR="00CF36B9">
          <w:rPr>
            <w:noProof/>
            <w:webHidden/>
          </w:rPr>
          <w:fldChar w:fldCharType="end"/>
        </w:r>
      </w:hyperlink>
    </w:p>
    <w:p w14:paraId="491619C9" w14:textId="44F0B3A7" w:rsidR="00CF36B9" w:rsidRDefault="00EA44CD">
      <w:pPr>
        <w:pStyle w:val="Sisluet1"/>
        <w:rPr>
          <w:rFonts w:asciiTheme="minorHAnsi" w:eastAsiaTheme="minorEastAsia" w:hAnsiTheme="minorHAnsi" w:cstheme="minorBidi"/>
          <w:sz w:val="22"/>
          <w:szCs w:val="22"/>
        </w:rPr>
      </w:pPr>
      <w:hyperlink w:anchor="_Toc522094259" w:history="1">
        <w:r w:rsidR="009208F6">
          <w:rPr>
            <w:rStyle w:val="Hyperlinkki"/>
          </w:rPr>
          <w:t>7</w:t>
        </w:r>
        <w:r w:rsidR="00CF36B9">
          <w:rPr>
            <w:rFonts w:asciiTheme="minorHAnsi" w:eastAsiaTheme="minorEastAsia" w:hAnsiTheme="minorHAnsi" w:cstheme="minorBidi"/>
            <w:sz w:val="22"/>
            <w:szCs w:val="22"/>
          </w:rPr>
          <w:tab/>
        </w:r>
        <w:r w:rsidR="00CF36B9" w:rsidRPr="007A5745">
          <w:rPr>
            <w:rStyle w:val="Hyperlinkki"/>
          </w:rPr>
          <w:t>Projektin aikataulu</w:t>
        </w:r>
        <w:r w:rsidR="00CF36B9">
          <w:rPr>
            <w:webHidden/>
          </w:rPr>
          <w:tab/>
        </w:r>
        <w:r w:rsidR="00CF36B9">
          <w:rPr>
            <w:webHidden/>
          </w:rPr>
          <w:fldChar w:fldCharType="begin"/>
        </w:r>
        <w:r w:rsidR="00CF36B9">
          <w:rPr>
            <w:webHidden/>
          </w:rPr>
          <w:instrText xml:space="preserve"> PAGEREF _Toc522094259 \h </w:instrText>
        </w:r>
        <w:r w:rsidR="00CF36B9">
          <w:rPr>
            <w:webHidden/>
          </w:rPr>
        </w:r>
        <w:r w:rsidR="00CF36B9">
          <w:rPr>
            <w:webHidden/>
          </w:rPr>
          <w:fldChar w:fldCharType="separate"/>
        </w:r>
        <w:r w:rsidR="00CF36B9">
          <w:rPr>
            <w:webHidden/>
          </w:rPr>
          <w:t>4</w:t>
        </w:r>
        <w:r w:rsidR="00CF36B9">
          <w:rPr>
            <w:webHidden/>
          </w:rPr>
          <w:fldChar w:fldCharType="end"/>
        </w:r>
      </w:hyperlink>
    </w:p>
    <w:p w14:paraId="6FE81A25" w14:textId="77777777" w:rsidR="00CF36B9" w:rsidRDefault="00EA44CD">
      <w:pPr>
        <w:pStyle w:val="Sisluet1"/>
        <w:rPr>
          <w:rFonts w:asciiTheme="minorHAnsi" w:eastAsiaTheme="minorEastAsia" w:hAnsiTheme="minorHAnsi" w:cstheme="minorBidi"/>
          <w:sz w:val="22"/>
          <w:szCs w:val="22"/>
        </w:rPr>
      </w:pPr>
      <w:hyperlink w:anchor="_Toc522094260" w:history="1">
        <w:r w:rsidR="00CF36B9" w:rsidRPr="007A5745">
          <w:rPr>
            <w:rStyle w:val="Hyperlinkki"/>
          </w:rPr>
          <w:t>Lähteet</w:t>
        </w:r>
        <w:r w:rsidR="00CF36B9">
          <w:rPr>
            <w:webHidden/>
          </w:rPr>
          <w:tab/>
        </w:r>
        <w:r w:rsidR="00CF36B9">
          <w:rPr>
            <w:webHidden/>
          </w:rPr>
          <w:fldChar w:fldCharType="begin"/>
        </w:r>
        <w:r w:rsidR="00CF36B9">
          <w:rPr>
            <w:webHidden/>
          </w:rPr>
          <w:instrText xml:space="preserve"> PAGEREF _Toc522094260 \h </w:instrText>
        </w:r>
        <w:r w:rsidR="00CF36B9">
          <w:rPr>
            <w:webHidden/>
          </w:rPr>
        </w:r>
        <w:r w:rsidR="00CF36B9">
          <w:rPr>
            <w:webHidden/>
          </w:rPr>
          <w:fldChar w:fldCharType="separate"/>
        </w:r>
        <w:r w:rsidR="00CF36B9">
          <w:rPr>
            <w:webHidden/>
          </w:rPr>
          <w:t>5</w:t>
        </w:r>
        <w:r w:rsidR="00CF36B9">
          <w:rPr>
            <w:webHidden/>
          </w:rPr>
          <w:fldChar w:fldCharType="end"/>
        </w:r>
      </w:hyperlink>
    </w:p>
    <w:p w14:paraId="4D82B0D4" w14:textId="77777777" w:rsidR="007B5193" w:rsidRPr="0079143B" w:rsidRDefault="00275372" w:rsidP="00087510">
      <w:pPr>
        <w:pStyle w:val="Eivli"/>
      </w:pPr>
      <w:r>
        <w:rPr>
          <w:rFonts w:ascii="Trebuchet MS" w:eastAsia="Times New Roman" w:hAnsi="Trebuchet MS" w:cs="Times New Roman"/>
          <w:noProof/>
          <w:lang w:eastAsia="fi-FI"/>
        </w:rPr>
        <w:fldChar w:fldCharType="end"/>
      </w:r>
    </w:p>
    <w:p w14:paraId="29C681E5" w14:textId="77777777" w:rsidR="00847BB9" w:rsidRPr="00A35E46" w:rsidRDefault="00403484" w:rsidP="000209A5">
      <w:pPr>
        <w:rPr>
          <w:sz w:val="28"/>
        </w:rPr>
        <w:sectPr w:rsidR="00847BB9" w:rsidRPr="00A35E46" w:rsidSect="00782103">
          <w:headerReference w:type="default" r:id="rId11"/>
          <w:headerReference w:type="first" r:id="rId12"/>
          <w:footerReference w:type="first" r:id="rId13"/>
          <w:pgSz w:w="11906" w:h="16838" w:code="9"/>
          <w:pgMar w:top="567" w:right="567" w:bottom="567" w:left="1134" w:header="567" w:footer="567" w:gutter="0"/>
          <w:cols w:space="708"/>
          <w:docGrid w:linePitch="360"/>
        </w:sectPr>
      </w:pPr>
      <w:r w:rsidRPr="000209A5">
        <w:rPr>
          <w:rFonts w:asciiTheme="minorHAnsi" w:eastAsiaTheme="minorHAnsi" w:hAnsiTheme="minorHAnsi"/>
          <w:vanish/>
          <w:color w:val="D10074" w:themeColor="accent1"/>
          <w:sz w:val="16"/>
          <w:szCs w:val="16"/>
          <w:lang w:eastAsia="en-US"/>
        </w:rPr>
        <w:t>Ä</w:t>
      </w:r>
      <w:r w:rsidR="006370F3" w:rsidRPr="000209A5">
        <w:rPr>
          <w:rFonts w:asciiTheme="minorHAnsi" w:eastAsiaTheme="minorHAnsi" w:hAnsiTheme="minorHAnsi"/>
          <w:vanish/>
          <w:color w:val="D10074" w:themeColor="accent1"/>
          <w:sz w:val="16"/>
          <w:szCs w:val="16"/>
          <w:lang w:eastAsia="en-US"/>
        </w:rPr>
        <w:t>lä poista tätä osanvaihto</w:t>
      </w:r>
      <w:r w:rsidR="009F45CA" w:rsidRPr="000209A5">
        <w:rPr>
          <w:rFonts w:asciiTheme="minorHAnsi" w:eastAsiaTheme="minorHAnsi" w:hAnsiTheme="minorHAnsi"/>
          <w:vanish/>
          <w:color w:val="D10074" w:themeColor="accent1"/>
          <w:sz w:val="16"/>
          <w:szCs w:val="16"/>
          <w:lang w:eastAsia="en-US"/>
        </w:rPr>
        <w:t>a.</w:t>
      </w:r>
    </w:p>
    <w:p w14:paraId="3F71EF9B" w14:textId="77777777" w:rsidR="006E47C4" w:rsidRDefault="00737BF7" w:rsidP="004C25AE">
      <w:pPr>
        <w:pStyle w:val="Otsikko1"/>
        <w:sectPr w:rsidR="006E47C4" w:rsidSect="006E47C4">
          <w:headerReference w:type="first" r:id="rId14"/>
          <w:pgSz w:w="11906" w:h="16838" w:code="9"/>
          <w:pgMar w:top="567" w:right="567" w:bottom="567" w:left="1134" w:header="567" w:footer="567" w:gutter="0"/>
          <w:cols w:space="708"/>
          <w:docGrid w:linePitch="360"/>
        </w:sectPr>
      </w:pPr>
      <w:bookmarkStart w:id="1" w:name="_Toc522094250"/>
      <w:r>
        <w:lastRenderedPageBreak/>
        <w:t>Projektin tausta</w:t>
      </w:r>
      <w:bookmarkEnd w:id="1"/>
      <w:r w:rsidR="006E47C4">
        <w:t xml:space="preserve"> </w:t>
      </w:r>
      <w:r w:rsidR="006E47C4" w:rsidRPr="000209A5">
        <w:rPr>
          <w:rFonts w:asciiTheme="minorHAnsi" w:eastAsiaTheme="minorHAnsi" w:hAnsiTheme="minorHAnsi"/>
          <w:vanish/>
          <w:color w:val="D10074" w:themeColor="accent1"/>
          <w:sz w:val="16"/>
          <w:szCs w:val="16"/>
        </w:rPr>
        <w:t>Älä poista tätä osanvaihtoa.</w:t>
      </w:r>
    </w:p>
    <w:p w14:paraId="053D1EEE" w14:textId="18886E6F" w:rsidR="0429615B" w:rsidRDefault="0429615B" w:rsidP="0429615B">
      <w:pPr>
        <w:spacing w:line="257" w:lineRule="auto"/>
        <w:rPr>
          <w:rFonts w:ascii="Calibri" w:eastAsia="Calibri" w:hAnsi="Calibri" w:cs="Calibri"/>
          <w:sz w:val="24"/>
          <w:szCs w:val="24"/>
        </w:rPr>
      </w:pPr>
    </w:p>
    <w:p w14:paraId="56ABCCDA" w14:textId="63251885" w:rsidR="35360C90" w:rsidRDefault="6FC0D447" w:rsidP="35360C90">
      <w:pPr>
        <w:spacing w:line="257" w:lineRule="auto"/>
      </w:pPr>
      <w:r w:rsidRPr="6FC0D447">
        <w:rPr>
          <w:rFonts w:ascii="Calibri" w:eastAsia="Calibri" w:hAnsi="Calibri" w:cs="Calibri"/>
          <w:sz w:val="24"/>
          <w:szCs w:val="24"/>
        </w:rPr>
        <w:t xml:space="preserve">IT-tradenomin työura sisältää jatkuvaa uusien työkuvien ja -menetelmien omaksumista, sillä vanhan teknologian kehitys on pysäyttämätön ja uusia teknologioita syntyy päivittäin. IT-alalla vaadittu osaaminen ei kuitenkaan rajoitu pelkästään teknologian hallintaan vaan onnistuakseen työtehtävissään henkilöstön on esimerkiksi pystyttävä tekemään tuottoisaa projektityötä, mikä vaatii sosiaalisia- ja kommunikaatiotaitoja. Tarkoituksenamme on lähteä tutkimaan IT-tradenomin työkuvaa kieliosaamisen näkökulmasta. </w:t>
      </w:r>
    </w:p>
    <w:p w14:paraId="2946172A" w14:textId="50B8115E" w:rsidR="6FC0D447" w:rsidRDefault="6FC0D447" w:rsidP="6FC0D447">
      <w:pPr>
        <w:spacing w:line="257" w:lineRule="auto"/>
        <w:rPr>
          <w:rFonts w:ascii="Calibri" w:eastAsia="Calibri" w:hAnsi="Calibri" w:cs="Calibri"/>
          <w:sz w:val="24"/>
          <w:szCs w:val="24"/>
        </w:rPr>
      </w:pPr>
    </w:p>
    <w:p w14:paraId="6DBA1F97" w14:textId="31C2B739" w:rsidR="35360C90" w:rsidRDefault="6FC0D447" w:rsidP="35360C90">
      <w:pPr>
        <w:spacing w:line="257" w:lineRule="auto"/>
      </w:pPr>
      <w:r w:rsidRPr="6FC0D447">
        <w:rPr>
          <w:rFonts w:ascii="Calibri" w:eastAsia="Calibri" w:hAnsi="Calibri" w:cs="Calibri"/>
          <w:sz w:val="24"/>
          <w:szCs w:val="24"/>
        </w:rPr>
        <w:t xml:space="preserve">Amerikkalaisen markkinatutkimuksen The Online Labour Index –mukaan noin yksi viidesosaa IT-alalla työskentelevistä on kotoisin Intiasta (21,5%), kun taas kaikista eniten osaajia oli USA:sta (23,9%) (World Bank &amp; Dalberg global development advisor 2015, s.37). Intiasta kotoisin olevien työntekijöiden määrän uskotaan vuoteen 2023 mennessä ohittavan USA:n ja samaan vuoteen Kiinan osuus tulee nousemaan 8% (Arnal Dayaratna 2018, s.48). Tällaisen monikulttuurisen ympäristön toiminta vaatii yhteistä kieltä sujuvaan vuorovaikutukseen. </w:t>
      </w:r>
    </w:p>
    <w:p w14:paraId="59AE1BCD" w14:textId="4006EE9D" w:rsidR="6FC0D447" w:rsidRDefault="6FC0D447" w:rsidP="6FC0D447">
      <w:pPr>
        <w:spacing w:line="257" w:lineRule="auto"/>
        <w:rPr>
          <w:rFonts w:ascii="Calibri" w:eastAsia="Calibri" w:hAnsi="Calibri" w:cs="Calibri"/>
          <w:sz w:val="24"/>
          <w:szCs w:val="24"/>
        </w:rPr>
      </w:pPr>
    </w:p>
    <w:p w14:paraId="6A8B3C73" w14:textId="1615B1BB" w:rsidR="35360C90" w:rsidRDefault="6FC0D447" w:rsidP="35360C90">
      <w:pPr>
        <w:spacing w:line="257" w:lineRule="auto"/>
      </w:pPr>
      <w:r w:rsidRPr="6FC0D447">
        <w:rPr>
          <w:rFonts w:ascii="Calibri" w:eastAsia="Calibri" w:hAnsi="Calibri" w:cs="Calibri"/>
          <w:sz w:val="24"/>
          <w:szCs w:val="24"/>
        </w:rPr>
        <w:t xml:space="preserve">Vuoden 2016 tutkimuksessa yli 70 % yhtiöistä 28:stä ei-englanninkielistä maista (Suomi mukaan lukien) raportoi, että englannin kielen osaaminen oli tärkeä niiden liiketoiminnalle, ja 11 % totesi käyttävän englantia työkielenä (EF EPI 2016, s.16). Nykyisin lähes kaikki ohjelmointikielet perustuvat englannin kielen sanastoon (EF EPI 2016, s.20) ja Jenny Kallioston teettämän tutkimuksen mukaan yli puolet suomalaisista IT-alan yrityksistä piti englannin osaamista tärkeänä tai erittäin tärkeänä (Kalliasto 2018, s.24). Näin uskomme huonon englannin osaamisen vaikuttavan IT-alalla työllistymiseen myös Suomessa, sillä Maailman kauppajärjestön mukaan suurin osa IT-alan kaupankäynnistä tapahtuu EU:ssa. EU vastaa 63%:sta koko maailman ICT-palvelujen viennistä ja 69% tuonnista (WTO, s.166). Tarjotakseen kyseisen sektorin asiakkaille palvelua, kommunikaatio englannin kielellä on usein välttämätöntä. </w:t>
      </w:r>
    </w:p>
    <w:p w14:paraId="1F2E8DB8" w14:textId="79053A16" w:rsidR="6FC0D447" w:rsidRDefault="6FC0D447" w:rsidP="6FC0D447">
      <w:pPr>
        <w:spacing w:line="257" w:lineRule="auto"/>
        <w:rPr>
          <w:rFonts w:ascii="Calibri" w:eastAsia="Calibri" w:hAnsi="Calibri" w:cs="Calibri"/>
          <w:sz w:val="24"/>
          <w:szCs w:val="24"/>
        </w:rPr>
      </w:pPr>
    </w:p>
    <w:p w14:paraId="618A73B0" w14:textId="100D131D" w:rsidR="35360C90" w:rsidRDefault="35360C90" w:rsidP="77F086E9">
      <w:pPr>
        <w:pStyle w:val="Leip46"/>
        <w:ind w:left="1304"/>
      </w:pPr>
    </w:p>
    <w:p w14:paraId="21D5D2F0" w14:textId="77777777" w:rsidR="001944EC" w:rsidRDefault="77F086E9" w:rsidP="001944EC">
      <w:pPr>
        <w:pStyle w:val="Otsikko1"/>
      </w:pPr>
      <w:bookmarkStart w:id="2" w:name="_Toc522094251"/>
      <w:bookmarkStart w:id="3" w:name="_Hlk486172313"/>
      <w:r>
        <w:t>Projektin tehtävä</w:t>
      </w:r>
      <w:bookmarkEnd w:id="2"/>
    </w:p>
    <w:bookmarkEnd w:id="3"/>
    <w:p w14:paraId="30DF5912" w14:textId="1DB14D8A" w:rsidR="77F086E9" w:rsidRDefault="77F086E9" w:rsidP="77F086E9">
      <w:pPr>
        <w:pStyle w:val="Leip46"/>
      </w:pPr>
    </w:p>
    <w:p w14:paraId="7EA0E1F0" w14:textId="380CFA55" w:rsidR="77F086E9" w:rsidRDefault="77F086E9" w:rsidP="77F086E9">
      <w:pPr>
        <w:spacing w:line="257" w:lineRule="auto"/>
      </w:pPr>
      <w:r w:rsidRPr="77F086E9">
        <w:rPr>
          <w:rFonts w:ascii="Calibri" w:eastAsia="Calibri" w:hAnsi="Calibri" w:cs="Calibri"/>
          <w:sz w:val="24"/>
          <w:szCs w:val="24"/>
        </w:rPr>
        <w:t>Projektillamme haluamme selvittää nykyisen lingua franka:n aseman suomalaisessa it-ympäristössä ja pyrimme havainnollistamaan englannin kielen osaamisen tärkeyden työllistymisen ja It-osaamisen kannalta. Tarkoituksena on käydä läpi kattavan, mutta laadultaan hyvän tiedon käyttäen mm. Finnaa ja muita arkistoja. Aiomme myös hyödyntää yritysvierailun haastattelusta saatua tietoa.</w:t>
      </w:r>
    </w:p>
    <w:p w14:paraId="78A10BA8" w14:textId="347E3464" w:rsidR="77F086E9" w:rsidRDefault="77F086E9" w:rsidP="77F086E9">
      <w:pPr>
        <w:pStyle w:val="Leip46"/>
      </w:pPr>
    </w:p>
    <w:p w14:paraId="543A7E8B" w14:textId="77777777" w:rsidR="001944EC" w:rsidRDefault="77F086E9" w:rsidP="00737BF7">
      <w:pPr>
        <w:pStyle w:val="Otsikko1"/>
      </w:pPr>
      <w:bookmarkStart w:id="4" w:name="_Toc522094252"/>
      <w:bookmarkStart w:id="5" w:name="_Hlk486172324"/>
      <w:r>
        <w:t>Tavoitteet ja lopputulokset</w:t>
      </w:r>
      <w:bookmarkEnd w:id="4"/>
    </w:p>
    <w:bookmarkEnd w:id="5"/>
    <w:p w14:paraId="106F4523" w14:textId="77777777" w:rsidR="00CC6FC9" w:rsidRDefault="00CC6FC9" w:rsidP="00CC6FC9">
      <w:pPr>
        <w:pStyle w:val="paragraph"/>
        <w:textAlignment w:val="baseline"/>
        <w:rPr>
          <w:rStyle w:val="normaltextrun"/>
          <w:rFonts w:ascii="Calibri" w:hAnsi="Calibri" w:cs="Calibri"/>
        </w:rPr>
      </w:pPr>
    </w:p>
    <w:p w14:paraId="10F16110" w14:textId="0FFA4D2C" w:rsidR="00CC6FC9" w:rsidRDefault="00CC6FC9" w:rsidP="00CC6FC9">
      <w:pPr>
        <w:pStyle w:val="paragraph"/>
        <w:textAlignment w:val="baseline"/>
      </w:pPr>
      <w:r>
        <w:rPr>
          <w:rStyle w:val="normaltextrun"/>
          <w:rFonts w:ascii="Calibri" w:hAnsi="Calibri" w:cs="Calibri"/>
        </w:rPr>
        <w:t xml:space="preserve">Projektin lopputuloksessa toivotaan ymmärtää ja oppia kielitaidon asemaa ja merkitystä IT-tradenomin alalla. Tämän tuloksen voimme saada tutkimalla sekä kirjallista (esim. </w:t>
      </w:r>
      <w:r>
        <w:rPr>
          <w:rStyle w:val="spellingerror"/>
          <w:rFonts w:ascii="Calibri" w:eastAsia="Trebuchet MS" w:hAnsi="Calibri" w:cs="Calibri"/>
        </w:rPr>
        <w:t>finna</w:t>
      </w:r>
      <w:r>
        <w:rPr>
          <w:rStyle w:val="normaltextrun"/>
          <w:rFonts w:ascii="Calibri" w:hAnsi="Calibri" w:cs="Calibri"/>
        </w:rPr>
        <w:t xml:space="preserve">, nettisivut, kirjat) materiaalia ja tekemällä haastattelun </w:t>
      </w:r>
      <w:r>
        <w:rPr>
          <w:rStyle w:val="spellingerror"/>
          <w:rFonts w:ascii="Calibri" w:eastAsia="Trebuchet MS" w:hAnsi="Calibri" w:cs="Calibri"/>
        </w:rPr>
        <w:t>Whitestonen</w:t>
      </w:r>
      <w:r>
        <w:rPr>
          <w:rStyle w:val="normaltextrun"/>
          <w:rFonts w:ascii="Calibri" w:hAnsi="Calibri" w:cs="Calibri"/>
        </w:rPr>
        <w:t xml:space="preserve"> kanssa. Erityisesti yrityshaastattelun avulla voimme saada suoraa tietoa kielitaidon merkityksestä yrityksen kohdalla (kuinka usein käytetään, mitä kieliä käytetään, lisääkö kielitaito todennäköisyyttä päästä työhön, onko projekteja toisella kielellä jne.). </w:t>
      </w:r>
      <w:r>
        <w:rPr>
          <w:rStyle w:val="eop"/>
          <w:rFonts w:ascii="Calibri" w:hAnsi="Calibri" w:cs="Calibri"/>
        </w:rPr>
        <w:t> </w:t>
      </w:r>
    </w:p>
    <w:p w14:paraId="1725650D" w14:textId="77777777" w:rsidR="00CC6FC9" w:rsidRDefault="00CC6FC9" w:rsidP="00CC6FC9">
      <w:pPr>
        <w:pStyle w:val="paragraph"/>
        <w:textAlignment w:val="baseline"/>
      </w:pPr>
      <w:r>
        <w:rPr>
          <w:rStyle w:val="normaltextrun"/>
          <w:rFonts w:ascii="Calibri" w:hAnsi="Calibri" w:cs="Calibri"/>
        </w:rPr>
        <w:lastRenderedPageBreak/>
        <w:t>Projektin tuloksesta voisi päätellä, kuinka tärkeää on osata kieliä, jos aikoo IT-tradenomin alalle</w:t>
      </w:r>
      <w:r>
        <w:rPr>
          <w:rStyle w:val="eop"/>
          <w:rFonts w:ascii="Calibri" w:hAnsi="Calibri" w:cs="Calibri"/>
        </w:rPr>
        <w:t> </w:t>
      </w:r>
    </w:p>
    <w:p w14:paraId="10A26D15" w14:textId="77777777" w:rsidR="00CC6FC9" w:rsidRDefault="00CC6FC9" w:rsidP="00CC6FC9">
      <w:pPr>
        <w:pStyle w:val="paragraph"/>
        <w:textAlignment w:val="baseline"/>
      </w:pPr>
      <w:r>
        <w:rPr>
          <w:rStyle w:val="normaltextrun"/>
          <w:rFonts w:ascii="Calibri" w:hAnsi="Calibri" w:cs="Calibri"/>
        </w:rPr>
        <w:t>Ensimmäisenä ryhmätyönä tavoitteena on myös oppia kommunikaatiota, tiedonetsintää, haastattelutaitoja, työnjakoa ja tekstinkäsittelyä.</w:t>
      </w:r>
      <w:r>
        <w:rPr>
          <w:rStyle w:val="eop"/>
          <w:rFonts w:ascii="Calibri" w:hAnsi="Calibri" w:cs="Calibri"/>
        </w:rPr>
        <w:t> </w:t>
      </w:r>
    </w:p>
    <w:p w14:paraId="4B503F91" w14:textId="3AD134B0" w:rsidR="001944EC" w:rsidRDefault="001944EC" w:rsidP="00CC6FC9">
      <w:pPr>
        <w:pStyle w:val="Leip46"/>
        <w:ind w:left="0"/>
      </w:pPr>
    </w:p>
    <w:p w14:paraId="7F8BC73A" w14:textId="77777777" w:rsidR="001944EC" w:rsidRDefault="44858D9D" w:rsidP="00737BF7">
      <w:pPr>
        <w:pStyle w:val="Otsikko1"/>
      </w:pPr>
      <w:bookmarkStart w:id="6" w:name="_Toc522094254"/>
      <w:r>
        <w:t>Tilanneanalyysi ja riskit</w:t>
      </w:r>
      <w:bookmarkEnd w:id="6"/>
    </w:p>
    <w:p w14:paraId="364E1779" w14:textId="2A130772" w:rsidR="44858D9D" w:rsidRDefault="44858D9D" w:rsidP="44858D9D">
      <w:pPr>
        <w:spacing w:line="276" w:lineRule="auto"/>
        <w:rPr>
          <w:rFonts w:ascii="Calibri" w:eastAsia="Calibri" w:hAnsi="Calibri" w:cs="Calibri"/>
          <w:sz w:val="22"/>
          <w:szCs w:val="22"/>
          <w:lang w:val="fi"/>
        </w:rPr>
      </w:pPr>
    </w:p>
    <w:p w14:paraId="1FD2C419" w14:textId="39E6732E" w:rsidR="44858D9D" w:rsidRDefault="44858D9D" w:rsidP="44858D9D">
      <w:pPr>
        <w:spacing w:line="276" w:lineRule="auto"/>
      </w:pPr>
      <w:r w:rsidRPr="44858D9D">
        <w:rPr>
          <w:rFonts w:ascii="Calibri" w:eastAsia="Calibri" w:hAnsi="Calibri" w:cs="Calibri"/>
          <w:sz w:val="22"/>
          <w:szCs w:val="22"/>
          <w:lang w:val="fi"/>
        </w:rPr>
        <w:t>Projektia on toteuttamassa neljä IT -tradenomi oppilasta joilla on käytössään oppilaitoksen heillä tarjoamat resurrssit. Projektia työstetään enimmäkseen kotoa ja yhteydenpito tapahtuu sekä whatsapp sovelluksen kautta että sovituilla tapaamisilla koulun tiloissa. Projektiin kuuluu yritysvierailu, jonka ajankohta on sovittu.</w:t>
      </w:r>
    </w:p>
    <w:p w14:paraId="7FD51BD0" w14:textId="0687A82C" w:rsidR="44858D9D" w:rsidRDefault="44858D9D" w:rsidP="44858D9D">
      <w:pPr>
        <w:spacing w:line="276" w:lineRule="auto"/>
        <w:rPr>
          <w:rFonts w:ascii="Calibri" w:eastAsia="Calibri" w:hAnsi="Calibri" w:cs="Calibri"/>
          <w:sz w:val="22"/>
          <w:szCs w:val="22"/>
          <w:lang w:val="fi"/>
        </w:rPr>
      </w:pPr>
    </w:p>
    <w:p w14:paraId="0867E3F0" w14:textId="3D7E064D" w:rsidR="44858D9D" w:rsidRDefault="44858D9D" w:rsidP="44858D9D">
      <w:pPr>
        <w:spacing w:line="276" w:lineRule="auto"/>
      </w:pPr>
      <w:r w:rsidRPr="44858D9D">
        <w:rPr>
          <w:rFonts w:ascii="Calibri" w:eastAsia="Calibri" w:hAnsi="Calibri" w:cs="Calibri"/>
          <w:sz w:val="22"/>
          <w:szCs w:val="22"/>
          <w:lang w:val="fi"/>
        </w:rPr>
        <w:t>Haasteeksi saattaa muodostua riittävän kommunikaation puute, mikä saattaa johtaa siihen että kaikkea tarvittua ei tule tehtyä tai väärän kaltaista työtä tulee tehdyksi. Tätä voi ehkäistä sillä että varmistetaan että kaikille ovat aikataulut selkeitä, aihepiiri rajattu ja määritelty ja että jokainen tietää mikä osa projektista on omalla vastuulla. Lopuksi olisi hyvä yhdessä katsoa että ryhmäesseestä tulee tarpeeksi yhdenmukainen.</w:t>
      </w:r>
    </w:p>
    <w:p w14:paraId="5B2B5B5D" w14:textId="34E9A44B" w:rsidR="44858D9D" w:rsidRDefault="44858D9D" w:rsidP="44858D9D">
      <w:pPr>
        <w:spacing w:line="276" w:lineRule="auto"/>
        <w:rPr>
          <w:rFonts w:ascii="Calibri" w:eastAsia="Calibri" w:hAnsi="Calibri" w:cs="Calibri"/>
          <w:sz w:val="22"/>
          <w:szCs w:val="22"/>
          <w:lang w:val="fi"/>
        </w:rPr>
      </w:pPr>
    </w:p>
    <w:p w14:paraId="2B5CBF13" w14:textId="0A73662B" w:rsidR="44858D9D" w:rsidRDefault="44858D9D" w:rsidP="44858D9D">
      <w:pPr>
        <w:spacing w:line="276" w:lineRule="auto"/>
      </w:pPr>
      <w:r w:rsidRPr="44858D9D">
        <w:rPr>
          <w:rFonts w:ascii="Calibri" w:eastAsia="Calibri" w:hAnsi="Calibri" w:cs="Calibri"/>
          <w:sz w:val="22"/>
          <w:szCs w:val="22"/>
          <w:lang w:val="fi"/>
        </w:rPr>
        <w:t>Tiedostoja voi tulla hukattua ja tätä voi ehkäistä pitämällä useampaa kopiota oleellisista tiedostoista. Yhteisten tapaamisten järjestely voi eroavien aikataulujen vuoksi tulla ongelmalliseksi, mutta jos kasvokkain tapaaminen ei onnistu, niin ryhmässä on ehdotettu esimerkiksi skypeä yhteydenpitoon.</w:t>
      </w:r>
    </w:p>
    <w:p w14:paraId="67921F83" w14:textId="0579A88F" w:rsidR="44858D9D" w:rsidRDefault="44858D9D" w:rsidP="44858D9D">
      <w:pPr>
        <w:spacing w:line="276" w:lineRule="auto"/>
        <w:rPr>
          <w:rFonts w:ascii="Calibri" w:eastAsia="Calibri" w:hAnsi="Calibri" w:cs="Calibri"/>
          <w:sz w:val="22"/>
          <w:szCs w:val="22"/>
          <w:lang w:val="fi"/>
        </w:rPr>
      </w:pPr>
    </w:p>
    <w:p w14:paraId="35D058E1" w14:textId="79603FF8" w:rsidR="44858D9D" w:rsidRDefault="44858D9D" w:rsidP="44858D9D">
      <w:pPr>
        <w:spacing w:line="276" w:lineRule="auto"/>
      </w:pPr>
      <w:r w:rsidRPr="44858D9D">
        <w:rPr>
          <w:rFonts w:ascii="Calibri" w:eastAsia="Calibri" w:hAnsi="Calibri" w:cs="Calibri"/>
          <w:sz w:val="22"/>
          <w:szCs w:val="22"/>
          <w:lang w:val="fi"/>
        </w:rPr>
        <w:t>Ongelmia voi tulla jos joku jättää projektin syystä tai toisesta. Näin käydessä olisi hyvä ilmoittaa ajoissa lopulle ryhmälle jotta työnjakoa voi jakaa uudestaan.</w:t>
      </w:r>
    </w:p>
    <w:p w14:paraId="02129DF5" w14:textId="5679C5DD" w:rsidR="44858D9D" w:rsidRDefault="44858D9D" w:rsidP="44858D9D">
      <w:pPr>
        <w:pStyle w:val="Leip46"/>
      </w:pPr>
    </w:p>
    <w:p w14:paraId="4D4A2921" w14:textId="77777777" w:rsidR="001944EC" w:rsidRDefault="44858D9D" w:rsidP="00737BF7">
      <w:pPr>
        <w:pStyle w:val="Otsikko1"/>
      </w:pPr>
      <w:bookmarkStart w:id="7" w:name="_Toc522094255"/>
      <w:r>
        <w:t>Projektiorganisaatio</w:t>
      </w:r>
      <w:bookmarkEnd w:id="7"/>
    </w:p>
    <w:p w14:paraId="6D5D59D7" w14:textId="2A4ECD45" w:rsidR="44858D9D" w:rsidRDefault="44858D9D" w:rsidP="44858D9D">
      <w:pPr>
        <w:pStyle w:val="Leip46"/>
      </w:pPr>
    </w:p>
    <w:p w14:paraId="6B4753EB" w14:textId="756C2F4A" w:rsidR="44858D9D" w:rsidRDefault="44858D9D" w:rsidP="44858D9D">
      <w:pPr>
        <w:spacing w:line="276" w:lineRule="auto"/>
      </w:pPr>
      <w:r w:rsidRPr="44858D9D">
        <w:rPr>
          <w:rFonts w:ascii="Calibri" w:eastAsia="Calibri" w:hAnsi="Calibri" w:cs="Calibri"/>
          <w:sz w:val="22"/>
          <w:szCs w:val="22"/>
          <w:lang w:val="fi"/>
        </w:rPr>
        <w:t>Projektiin osallistuvia osapuolia ovat viestinnän lehtori jolta tuli tehtävänanto ja projektiryhmä joka sen suorittaa. Laurean ammattikorkeakoulun tarjoamat resurrssit luultavasti tulevat riittämään projektiin.</w:t>
      </w:r>
    </w:p>
    <w:p w14:paraId="1550D814" w14:textId="5C5D296B" w:rsidR="44858D9D" w:rsidRDefault="44858D9D" w:rsidP="44858D9D">
      <w:pPr>
        <w:pStyle w:val="Leip46"/>
      </w:pPr>
    </w:p>
    <w:p w14:paraId="19D4973E" w14:textId="77777777" w:rsidR="001944EC" w:rsidRDefault="44858D9D" w:rsidP="001944EC">
      <w:pPr>
        <w:pStyle w:val="Otsikko1"/>
      </w:pPr>
      <w:bookmarkStart w:id="8" w:name="_Toc522094256"/>
      <w:r>
        <w:t>Ympäristö</w:t>
      </w:r>
      <w:bookmarkEnd w:id="8"/>
    </w:p>
    <w:p w14:paraId="761D379E" w14:textId="77777777" w:rsidR="00145BBE" w:rsidRDefault="00145BBE" w:rsidP="00145BBE"/>
    <w:p w14:paraId="0A50BEDC" w14:textId="77777777" w:rsidR="00145BBE" w:rsidRDefault="00145BBE" w:rsidP="00145BBE"/>
    <w:p w14:paraId="22F008BB" w14:textId="2CEC8FAE" w:rsidR="3252645B" w:rsidRDefault="3252645B" w:rsidP="00145BBE">
      <w:r>
        <w:t>Projektiin osallistuu erilaisia intressiryhmiä, mm. projektia tekevä projektiryhmä, muut projektiryhmät, joiden roolina on olla tukiryhmänä, kohderyhmä, sekä ohjausryhmä. Projektia toteutetaan koulun sisätiloissa, etänä kotoa sekä vierailevan yrityksen sisätiloissa.</w:t>
      </w:r>
    </w:p>
    <w:p w14:paraId="2362C148" w14:textId="5C04DAE7" w:rsidR="3252645B" w:rsidRDefault="3252645B" w:rsidP="3252645B">
      <w:pPr>
        <w:pStyle w:val="Leip46"/>
      </w:pPr>
    </w:p>
    <w:p w14:paraId="1E6235CA" w14:textId="77777777" w:rsidR="008F6FD3" w:rsidRDefault="44858D9D" w:rsidP="00737BF7">
      <w:pPr>
        <w:pStyle w:val="Otsikko2"/>
      </w:pPr>
      <w:bookmarkStart w:id="9" w:name="_Toc522094257"/>
      <w:r>
        <w:t>Tuloksen sidosryhmät</w:t>
      </w:r>
      <w:bookmarkEnd w:id="9"/>
    </w:p>
    <w:p w14:paraId="0E0A0571" w14:textId="77777777" w:rsidR="00145BBE" w:rsidRDefault="00145BBE" w:rsidP="00145BBE"/>
    <w:p w14:paraId="601E649B" w14:textId="4F0094DA" w:rsidR="3252645B" w:rsidRDefault="3252645B" w:rsidP="00145BBE">
      <w:r>
        <w:t>Projektiryhmä koostuu neljästä ensimmäistä vuotta IT-tradenomiksi opiskelevista opiskelijasta. Tiimi on monimuotoinen, mikä luo hyviä puitteita puhutella kohderyhmää oikein (</w:t>
      </w:r>
      <w:hyperlink r:id="rId15">
        <w:r w:rsidRPr="3252645B">
          <w:rPr>
            <w:rStyle w:val="Hyperlinkki"/>
          </w:rPr>
          <w:t>https://medium.com/@johanneskoski/kohti-inklusiivisempaa-teknologia-alaa-e6b9d4073553</w:t>
        </w:r>
      </w:hyperlink>
      <w:r>
        <w:t>).</w:t>
      </w:r>
    </w:p>
    <w:p w14:paraId="645B5A1E" w14:textId="77777777" w:rsidR="00145BBE" w:rsidRDefault="00145BBE" w:rsidP="00145BBE"/>
    <w:p w14:paraId="65B0CA3E" w14:textId="2AB6FBD8" w:rsidR="3252645B" w:rsidRDefault="3252645B" w:rsidP="00145BBE">
      <w:r>
        <w:t>Tukiryhminä toimivat muut projektiryhmät. Tukiryhmät koostuvat Laurean ensimmäisen vuoden IT-tradenomin opiskelijoista. Tukiryhmien kanssa käydään keskustelua, saadaan vertaistukea ja vaihdetaan mielipiteitä.</w:t>
      </w:r>
    </w:p>
    <w:p w14:paraId="2C059B3F" w14:textId="7EF113FE" w:rsidR="3252645B" w:rsidRDefault="3252645B" w:rsidP="00145BBE">
      <w:r>
        <w:lastRenderedPageBreak/>
        <w:t>Kohderyhmänä toimii vierailuyrityksen haastattelevat asiantuntijat, mutta myös kaikki IT-alalla työskentelevät asiantuntijat. Niistä tietoa saamme käyttäen Finnaa ja muita luotettavia lähteitä.</w:t>
      </w:r>
    </w:p>
    <w:p w14:paraId="19BE9323" w14:textId="7FC8345D" w:rsidR="3252645B" w:rsidRDefault="3252645B" w:rsidP="00145BBE">
      <w:r>
        <w:t>Ohjausryhmänä toimivat Laurean AMK-koulun projektinhallinnan ja viestinnän lehtorit. Lehtorit antavat ja selittävät tehtävänantoja, viettävät luentoja ja vastaavat mahdollisiin kysymyksiin.</w:t>
      </w:r>
    </w:p>
    <w:p w14:paraId="551D54AE" w14:textId="78B05741" w:rsidR="3252645B" w:rsidRDefault="3252645B" w:rsidP="3252645B">
      <w:pPr>
        <w:pStyle w:val="Leip46"/>
      </w:pPr>
    </w:p>
    <w:p w14:paraId="4409E53F" w14:textId="77777777" w:rsidR="00737BF7" w:rsidRDefault="44858D9D" w:rsidP="00737BF7">
      <w:pPr>
        <w:pStyle w:val="Otsikko2"/>
      </w:pPr>
      <w:bookmarkStart w:id="10" w:name="_Toc522094258"/>
      <w:r>
        <w:t>Toteutusympäristö</w:t>
      </w:r>
      <w:bookmarkEnd w:id="10"/>
    </w:p>
    <w:p w14:paraId="6311E81E" w14:textId="7A6322E2" w:rsidR="3252645B" w:rsidRDefault="3252645B" w:rsidP="00145BBE">
      <w:r>
        <w:t>Projektia toteutetaan Laurean monipuolisissa sisätiloissa. Tietokoneluokat ovat aina auki AMK-koulun aukioloaikana, tietokoneita saa käyttää vapaasti, kunhan tietokoneluokka ei ole varattuna. Mikäli työtä tekee koulun tietokoneen ääressä, tiedostojen tallentamiseen käytetään mieluiten ilmaista OneDrive tallennustilaa, tai H-levyä.</w:t>
      </w:r>
    </w:p>
    <w:p w14:paraId="16E4E94A" w14:textId="77777777" w:rsidR="00145BBE" w:rsidRDefault="00145BBE" w:rsidP="00145BBE"/>
    <w:p w14:paraId="6A93B647" w14:textId="05EE028F" w:rsidR="3252645B" w:rsidRDefault="3252645B" w:rsidP="00145BBE">
      <w:r>
        <w:t>Kirjastossa saa työskennellä rauhassa ja hiljaisuudessa. Perinteisten kirjojen lisäksi käytämme myös e-kirjoja, Finnaa, LibGuidesia ja Googlea. Työskentely tapahtuu kuitenkin enemmäkseen etänä kotoa, oman tietokoneen ääressä. Yritysvierailun haastattelu on sovittu viettää yrityksen toimistossa.</w:t>
      </w:r>
    </w:p>
    <w:p w14:paraId="72DC425D" w14:textId="77777777" w:rsidR="00145BBE" w:rsidRDefault="00145BBE" w:rsidP="00145BBE"/>
    <w:p w14:paraId="3F19F78B" w14:textId="49DE0BB0" w:rsidR="3252645B" w:rsidRDefault="3252645B" w:rsidP="00145BBE">
      <w:r>
        <w:t>Ryhmän välinen kommunikointi tapahtuu enemmäkseen WatsAppissa, sekä tiimin kokouksien yhteydessä. Kokouksia järjestettiin koulussa, sopivina ajankohtina. Ajatuksena oli käyttää myös Skype for Business palvelua, mikäli live-kokoukset olisivat syystä tai toisesta hankalia.</w:t>
      </w:r>
    </w:p>
    <w:p w14:paraId="49E585C8" w14:textId="25C25097" w:rsidR="3252645B" w:rsidRDefault="3252645B" w:rsidP="3252645B">
      <w:pPr>
        <w:pStyle w:val="Leip46"/>
      </w:pPr>
    </w:p>
    <w:p w14:paraId="0F84350A" w14:textId="53A6378B" w:rsidR="3252645B" w:rsidRDefault="3252645B">
      <w:r>
        <w:br w:type="page"/>
      </w:r>
    </w:p>
    <w:p w14:paraId="3A3CFF46" w14:textId="77777777" w:rsidR="00CF36B9" w:rsidRDefault="44858D9D" w:rsidP="00CF36B9">
      <w:pPr>
        <w:pStyle w:val="Otsikko1"/>
      </w:pPr>
      <w:bookmarkStart w:id="11" w:name="_Toc522094259"/>
      <w:r>
        <w:lastRenderedPageBreak/>
        <w:t>Projektin aikataulu</w:t>
      </w:r>
      <w:bookmarkEnd w:id="11"/>
    </w:p>
    <w:p w14:paraId="53827EAD" w14:textId="6BC1D57F" w:rsidR="3252645B" w:rsidRDefault="3252645B" w:rsidP="3252645B">
      <w:pPr>
        <w:jc w:val="center"/>
        <w:rPr>
          <w:rFonts w:asciiTheme="minorHAnsi" w:hAnsiTheme="minorHAnsi" w:cstheme="minorBidi"/>
          <w:b/>
          <w:bCs/>
          <w:color w:val="000000"/>
          <w:sz w:val="22"/>
          <w:szCs w:val="22"/>
        </w:rPr>
      </w:pPr>
      <w:r w:rsidRPr="3252645B">
        <w:rPr>
          <w:rFonts w:asciiTheme="minorHAnsi" w:hAnsiTheme="minorHAnsi" w:cstheme="minorBidi"/>
          <w:b/>
          <w:bCs/>
          <w:color w:val="000000"/>
          <w:sz w:val="22"/>
          <w:szCs w:val="22"/>
        </w:rPr>
        <w:t>Projektin viikkokohtainen taulukko</w:t>
      </w:r>
    </w:p>
    <w:p w14:paraId="1F64139F" w14:textId="34E9A43A" w:rsidR="3252645B" w:rsidRDefault="3252645B">
      <w:r w:rsidRPr="3252645B">
        <w:rPr>
          <w:rFonts w:eastAsia="Trebuchet MS" w:cs="Trebuchet MS"/>
        </w:rPr>
        <w:t xml:space="preserve"> </w:t>
      </w:r>
    </w:p>
    <w:tbl>
      <w:tblPr>
        <w:tblStyle w:val="TaulukkoRuudukko"/>
        <w:tblW w:w="0" w:type="auto"/>
        <w:tblLayout w:type="fixed"/>
        <w:tblLook w:val="04A0" w:firstRow="1" w:lastRow="0" w:firstColumn="1" w:lastColumn="0" w:noHBand="0" w:noVBand="1"/>
      </w:tblPr>
      <w:tblGrid>
        <w:gridCol w:w="1590"/>
        <w:gridCol w:w="5213"/>
        <w:gridCol w:w="3402"/>
      </w:tblGrid>
      <w:tr w:rsidR="3252645B" w14:paraId="5E1F1DC3" w14:textId="77777777" w:rsidTr="3252645B">
        <w:tc>
          <w:tcPr>
            <w:tcW w:w="1590" w:type="dxa"/>
          </w:tcPr>
          <w:p w14:paraId="0B29387F" w14:textId="3813D361" w:rsidR="3252645B" w:rsidRDefault="3252645B">
            <w:r w:rsidRPr="3252645B">
              <w:rPr>
                <w:rFonts w:eastAsia="Trebuchet MS" w:cs="Trebuchet MS"/>
                <w:b/>
                <w:bCs/>
              </w:rPr>
              <w:t>Viikko</w:t>
            </w:r>
          </w:p>
        </w:tc>
        <w:tc>
          <w:tcPr>
            <w:tcW w:w="5213" w:type="dxa"/>
          </w:tcPr>
          <w:p w14:paraId="21DA404E" w14:textId="4EC93D0C" w:rsidR="3252645B" w:rsidRDefault="3252645B">
            <w:r w:rsidRPr="3252645B">
              <w:rPr>
                <w:rFonts w:eastAsia="Trebuchet MS" w:cs="Trebuchet MS"/>
                <w:b/>
                <w:bCs/>
              </w:rPr>
              <w:t>Tehtävänanto</w:t>
            </w:r>
          </w:p>
        </w:tc>
        <w:tc>
          <w:tcPr>
            <w:tcW w:w="3402" w:type="dxa"/>
          </w:tcPr>
          <w:p w14:paraId="6D6DCFAE" w14:textId="3F301470" w:rsidR="3252645B" w:rsidRDefault="3252645B">
            <w:r w:rsidRPr="3252645B">
              <w:rPr>
                <w:rFonts w:eastAsia="Trebuchet MS" w:cs="Trebuchet MS"/>
                <w:b/>
                <w:bCs/>
              </w:rPr>
              <w:t>Palautuspäivä/Toteutuspäivä</w:t>
            </w:r>
          </w:p>
        </w:tc>
      </w:tr>
      <w:tr w:rsidR="3252645B" w14:paraId="69E07A06" w14:textId="77777777" w:rsidTr="3252645B">
        <w:tc>
          <w:tcPr>
            <w:tcW w:w="1590" w:type="dxa"/>
          </w:tcPr>
          <w:p w14:paraId="734E213C" w14:textId="5FB6B5DE" w:rsidR="3252645B" w:rsidRDefault="3252645B">
            <w:r w:rsidRPr="3252645B">
              <w:rPr>
                <w:rFonts w:eastAsia="Trebuchet MS" w:cs="Trebuchet MS"/>
              </w:rPr>
              <w:t>vk  36</w:t>
            </w:r>
          </w:p>
        </w:tc>
        <w:tc>
          <w:tcPr>
            <w:tcW w:w="5213" w:type="dxa"/>
          </w:tcPr>
          <w:p w14:paraId="2CE1C0B9" w14:textId="583453B8" w:rsidR="3252645B" w:rsidRDefault="3252645B">
            <w:r w:rsidRPr="3252645B">
              <w:rPr>
                <w:rFonts w:eastAsia="Trebuchet MS" w:cs="Trebuchet MS"/>
              </w:rPr>
              <w:t>Osallistuminen projektitoriin (vapaaehtoinen)</w:t>
            </w:r>
          </w:p>
        </w:tc>
        <w:tc>
          <w:tcPr>
            <w:tcW w:w="3402" w:type="dxa"/>
          </w:tcPr>
          <w:p w14:paraId="46AAE1E8" w14:textId="0B43121F" w:rsidR="3252645B" w:rsidRDefault="3252645B">
            <w:r w:rsidRPr="3252645B">
              <w:rPr>
                <w:rFonts w:eastAsia="Trebuchet MS" w:cs="Trebuchet MS"/>
              </w:rPr>
              <w:t>pe 6.9</w:t>
            </w:r>
          </w:p>
        </w:tc>
      </w:tr>
      <w:tr w:rsidR="3252645B" w14:paraId="783E439F" w14:textId="77777777" w:rsidTr="3252645B">
        <w:tc>
          <w:tcPr>
            <w:tcW w:w="1590" w:type="dxa"/>
          </w:tcPr>
          <w:p w14:paraId="1C67D50A" w14:textId="5D543AB9" w:rsidR="3252645B" w:rsidRDefault="3252645B">
            <w:r w:rsidRPr="3252645B">
              <w:rPr>
                <w:rFonts w:eastAsia="Trebuchet MS" w:cs="Trebuchet MS"/>
              </w:rPr>
              <w:t>vk 37 (vk 40)</w:t>
            </w:r>
          </w:p>
        </w:tc>
        <w:tc>
          <w:tcPr>
            <w:tcW w:w="5213" w:type="dxa"/>
          </w:tcPr>
          <w:p w14:paraId="72295B83" w14:textId="2C5B1EF6" w:rsidR="3252645B" w:rsidRDefault="3252645B">
            <w:r w:rsidRPr="3252645B">
              <w:rPr>
                <w:rFonts w:eastAsia="Trebuchet MS" w:cs="Trebuchet MS"/>
              </w:rPr>
              <w:t>Tiedonhaun perusteet, osallistuminen tunnille</w:t>
            </w:r>
          </w:p>
        </w:tc>
        <w:tc>
          <w:tcPr>
            <w:tcW w:w="3402" w:type="dxa"/>
          </w:tcPr>
          <w:p w14:paraId="60D11CCC" w14:textId="5390E357" w:rsidR="3252645B" w:rsidRDefault="3252645B">
            <w:r w:rsidRPr="3252645B">
              <w:rPr>
                <w:rFonts w:eastAsia="Trebuchet MS" w:cs="Trebuchet MS"/>
              </w:rPr>
              <w:t>ma 9.9 (tai 30.9 ”Navigointia tiedon maailmassa)</w:t>
            </w:r>
          </w:p>
        </w:tc>
      </w:tr>
      <w:tr w:rsidR="3252645B" w14:paraId="1D352A1A" w14:textId="77777777" w:rsidTr="3252645B">
        <w:tc>
          <w:tcPr>
            <w:tcW w:w="1590" w:type="dxa"/>
          </w:tcPr>
          <w:p w14:paraId="07E17D5B" w14:textId="5B696396" w:rsidR="3252645B" w:rsidRDefault="3252645B">
            <w:r w:rsidRPr="3252645B">
              <w:rPr>
                <w:rFonts w:eastAsia="Trebuchet MS" w:cs="Trebuchet MS"/>
              </w:rPr>
              <w:t>vk 37</w:t>
            </w:r>
          </w:p>
        </w:tc>
        <w:tc>
          <w:tcPr>
            <w:tcW w:w="5213" w:type="dxa"/>
          </w:tcPr>
          <w:p w14:paraId="0CA97504" w14:textId="52CE8B0B" w:rsidR="3252645B" w:rsidRDefault="3252645B">
            <w:r w:rsidRPr="3252645B">
              <w:rPr>
                <w:rFonts w:eastAsia="Trebuchet MS" w:cs="Trebuchet MS"/>
              </w:rPr>
              <w:t>Tiimin kokous, projektisuunnitelman jako</w:t>
            </w:r>
          </w:p>
        </w:tc>
        <w:tc>
          <w:tcPr>
            <w:tcW w:w="3402" w:type="dxa"/>
          </w:tcPr>
          <w:p w14:paraId="5DCB1CC1" w14:textId="4EEB1DCE" w:rsidR="3252645B" w:rsidRDefault="3252645B">
            <w:r w:rsidRPr="3252645B">
              <w:rPr>
                <w:rFonts w:eastAsia="Trebuchet MS" w:cs="Trebuchet MS"/>
              </w:rPr>
              <w:t>ke 11.9</w:t>
            </w:r>
          </w:p>
        </w:tc>
      </w:tr>
      <w:tr w:rsidR="3252645B" w14:paraId="374F3BA5" w14:textId="77777777" w:rsidTr="3252645B">
        <w:tc>
          <w:tcPr>
            <w:tcW w:w="1590" w:type="dxa"/>
          </w:tcPr>
          <w:p w14:paraId="0B8A91FD" w14:textId="68C10C2F" w:rsidR="3252645B" w:rsidRDefault="3252645B">
            <w:r w:rsidRPr="3252645B">
              <w:rPr>
                <w:rFonts w:eastAsia="Trebuchet MS" w:cs="Trebuchet MS"/>
              </w:rPr>
              <w:t>vk 38</w:t>
            </w:r>
          </w:p>
        </w:tc>
        <w:tc>
          <w:tcPr>
            <w:tcW w:w="5213" w:type="dxa"/>
          </w:tcPr>
          <w:p w14:paraId="51BD065F" w14:textId="154FF2BC" w:rsidR="3252645B" w:rsidRDefault="3252645B">
            <w:r w:rsidRPr="3252645B">
              <w:rPr>
                <w:rFonts w:eastAsia="Trebuchet MS" w:cs="Trebuchet MS"/>
              </w:rPr>
              <w:t>Projektitorin projektitarjontaan tutustuminen. Muistio aiheesta ”Projektityö osana opiskeluja Laureassa” (Tai korvaava tutkimukseen osallistuminen)</w:t>
            </w:r>
          </w:p>
        </w:tc>
        <w:tc>
          <w:tcPr>
            <w:tcW w:w="3402" w:type="dxa"/>
          </w:tcPr>
          <w:p w14:paraId="78645817" w14:textId="3CB9C5CA" w:rsidR="3252645B" w:rsidRDefault="3252645B">
            <w:r w:rsidRPr="3252645B">
              <w:rPr>
                <w:rFonts w:eastAsia="Trebuchet MS" w:cs="Trebuchet MS"/>
              </w:rPr>
              <w:t xml:space="preserve">ke 18.9 </w:t>
            </w:r>
          </w:p>
        </w:tc>
      </w:tr>
      <w:tr w:rsidR="3252645B" w14:paraId="0FB3BB4C" w14:textId="77777777" w:rsidTr="3252645B">
        <w:tc>
          <w:tcPr>
            <w:tcW w:w="1590" w:type="dxa"/>
          </w:tcPr>
          <w:p w14:paraId="35EDA618" w14:textId="4C8139E2" w:rsidR="3252645B" w:rsidRDefault="3252645B">
            <w:r w:rsidRPr="3252645B">
              <w:rPr>
                <w:rFonts w:eastAsia="Trebuchet MS" w:cs="Trebuchet MS"/>
              </w:rPr>
              <w:t>vk 38</w:t>
            </w:r>
          </w:p>
        </w:tc>
        <w:tc>
          <w:tcPr>
            <w:tcW w:w="5213" w:type="dxa"/>
          </w:tcPr>
          <w:p w14:paraId="5F1AD1F5" w14:textId="49C767E5" w:rsidR="3252645B" w:rsidRDefault="3252645B">
            <w:r w:rsidRPr="3252645B">
              <w:rPr>
                <w:rFonts w:eastAsia="Trebuchet MS" w:cs="Trebuchet MS"/>
              </w:rPr>
              <w:t>Tiimin kirjallinen projektisuunnitelma (projektin kohde: Ryhmäesseen laatiminen ja siihen liittyvä tiedonhaku, sisältäen yritysvierailun ja esityksen valmistelun/pitämisen)</w:t>
            </w:r>
          </w:p>
        </w:tc>
        <w:tc>
          <w:tcPr>
            <w:tcW w:w="3402" w:type="dxa"/>
          </w:tcPr>
          <w:p w14:paraId="1A7325FE" w14:textId="2DE2936C" w:rsidR="3252645B" w:rsidRDefault="3252645B">
            <w:r w:rsidRPr="3252645B">
              <w:rPr>
                <w:rFonts w:eastAsia="Trebuchet MS" w:cs="Trebuchet MS"/>
              </w:rPr>
              <w:t xml:space="preserve">ke 18.9 </w:t>
            </w:r>
          </w:p>
        </w:tc>
      </w:tr>
      <w:tr w:rsidR="3252645B" w14:paraId="212A3034" w14:textId="77777777" w:rsidTr="3252645B">
        <w:tc>
          <w:tcPr>
            <w:tcW w:w="1590" w:type="dxa"/>
          </w:tcPr>
          <w:p w14:paraId="0428E57D" w14:textId="139CCE27" w:rsidR="3252645B" w:rsidRDefault="3252645B">
            <w:r w:rsidRPr="3252645B">
              <w:rPr>
                <w:rFonts w:eastAsia="Trebuchet MS" w:cs="Trebuchet MS"/>
              </w:rPr>
              <w:t>vk 38</w:t>
            </w:r>
          </w:p>
        </w:tc>
        <w:tc>
          <w:tcPr>
            <w:tcW w:w="5213" w:type="dxa"/>
          </w:tcPr>
          <w:p w14:paraId="705F61E9" w14:textId="7F05E879" w:rsidR="3252645B" w:rsidRDefault="3252645B">
            <w:r w:rsidRPr="3252645B">
              <w:rPr>
                <w:rFonts w:eastAsia="Trebuchet MS" w:cs="Trebuchet MS"/>
              </w:rPr>
              <w:t>Yritysvierailu ja haastattelu</w:t>
            </w:r>
          </w:p>
        </w:tc>
        <w:tc>
          <w:tcPr>
            <w:tcW w:w="3402" w:type="dxa"/>
          </w:tcPr>
          <w:p w14:paraId="4A76D026" w14:textId="09A04FB9" w:rsidR="3252645B" w:rsidRDefault="3252645B">
            <w:r w:rsidRPr="3252645B">
              <w:rPr>
                <w:rFonts w:eastAsia="Trebuchet MS" w:cs="Trebuchet MS"/>
              </w:rPr>
              <w:t>to 19.9</w:t>
            </w:r>
          </w:p>
        </w:tc>
      </w:tr>
      <w:tr w:rsidR="3252645B" w14:paraId="172CA674" w14:textId="77777777" w:rsidTr="3252645B">
        <w:tc>
          <w:tcPr>
            <w:tcW w:w="1590" w:type="dxa"/>
          </w:tcPr>
          <w:p w14:paraId="558410CF" w14:textId="543458DF" w:rsidR="3252645B" w:rsidRDefault="3252645B">
            <w:r w:rsidRPr="3252645B">
              <w:rPr>
                <w:rFonts w:eastAsia="Trebuchet MS" w:cs="Trebuchet MS"/>
              </w:rPr>
              <w:t>vk 39</w:t>
            </w:r>
          </w:p>
        </w:tc>
        <w:tc>
          <w:tcPr>
            <w:tcW w:w="5213" w:type="dxa"/>
          </w:tcPr>
          <w:p w14:paraId="36EE5CD4" w14:textId="285BE8E7" w:rsidR="3252645B" w:rsidRDefault="3252645B">
            <w:r w:rsidRPr="3252645B">
              <w:rPr>
                <w:rFonts w:eastAsia="Trebuchet MS" w:cs="Trebuchet MS"/>
              </w:rPr>
              <w:t>Yksilöessee, tunnilla</w:t>
            </w:r>
          </w:p>
        </w:tc>
        <w:tc>
          <w:tcPr>
            <w:tcW w:w="3402" w:type="dxa"/>
          </w:tcPr>
          <w:p w14:paraId="014F2190" w14:textId="31EB3624" w:rsidR="3252645B" w:rsidRDefault="3252645B">
            <w:r w:rsidRPr="3252645B">
              <w:rPr>
                <w:rFonts w:eastAsia="Trebuchet MS" w:cs="Trebuchet MS"/>
              </w:rPr>
              <w:t>ke 25.9</w:t>
            </w:r>
          </w:p>
        </w:tc>
      </w:tr>
      <w:tr w:rsidR="3252645B" w14:paraId="4C23DEF4" w14:textId="77777777" w:rsidTr="3252645B">
        <w:tc>
          <w:tcPr>
            <w:tcW w:w="1590" w:type="dxa"/>
          </w:tcPr>
          <w:p w14:paraId="081BF387" w14:textId="36898B10" w:rsidR="3252645B" w:rsidRDefault="3252645B">
            <w:r w:rsidRPr="3252645B">
              <w:rPr>
                <w:rFonts w:eastAsia="Trebuchet MS" w:cs="Trebuchet MS"/>
              </w:rPr>
              <w:t>vk 39</w:t>
            </w:r>
          </w:p>
        </w:tc>
        <w:tc>
          <w:tcPr>
            <w:tcW w:w="5213" w:type="dxa"/>
          </w:tcPr>
          <w:p w14:paraId="6E183381" w14:textId="762C1A03" w:rsidR="3252645B" w:rsidRDefault="3252645B">
            <w:r w:rsidRPr="3252645B">
              <w:rPr>
                <w:rFonts w:eastAsia="Trebuchet MS" w:cs="Trebuchet MS"/>
              </w:rPr>
              <w:t>Tiimin kokous, ryhmäesseen jako</w:t>
            </w:r>
          </w:p>
        </w:tc>
        <w:tc>
          <w:tcPr>
            <w:tcW w:w="3402" w:type="dxa"/>
          </w:tcPr>
          <w:p w14:paraId="2A848A7B" w14:textId="7FF3A869" w:rsidR="3252645B" w:rsidRDefault="3252645B">
            <w:r w:rsidRPr="3252645B">
              <w:rPr>
                <w:rFonts w:eastAsia="Trebuchet MS" w:cs="Trebuchet MS"/>
              </w:rPr>
              <w:t>pe 27.9</w:t>
            </w:r>
          </w:p>
        </w:tc>
      </w:tr>
      <w:tr w:rsidR="3252645B" w14:paraId="333763D1" w14:textId="77777777" w:rsidTr="3252645B">
        <w:tc>
          <w:tcPr>
            <w:tcW w:w="1590" w:type="dxa"/>
          </w:tcPr>
          <w:p w14:paraId="41DFCF33" w14:textId="5EDBBBC7" w:rsidR="3252645B" w:rsidRDefault="3252645B">
            <w:r w:rsidRPr="3252645B">
              <w:rPr>
                <w:rFonts w:eastAsia="Trebuchet MS" w:cs="Trebuchet MS"/>
              </w:rPr>
              <w:t>vk 40</w:t>
            </w:r>
          </w:p>
        </w:tc>
        <w:tc>
          <w:tcPr>
            <w:tcW w:w="5213" w:type="dxa"/>
          </w:tcPr>
          <w:p w14:paraId="009639C1" w14:textId="2F6925F3" w:rsidR="3252645B" w:rsidRDefault="3252645B">
            <w:r w:rsidRPr="3252645B">
              <w:rPr>
                <w:rFonts w:eastAsia="Trebuchet MS" w:cs="Trebuchet MS"/>
              </w:rPr>
              <w:t>Liikekirjeen vakioasettelu</w:t>
            </w:r>
          </w:p>
        </w:tc>
        <w:tc>
          <w:tcPr>
            <w:tcW w:w="3402" w:type="dxa"/>
          </w:tcPr>
          <w:p w14:paraId="3AD77A1B" w14:textId="3FE8FF69" w:rsidR="3252645B" w:rsidRDefault="3252645B">
            <w:r w:rsidRPr="3252645B">
              <w:rPr>
                <w:rFonts w:eastAsia="Trebuchet MS" w:cs="Trebuchet MS"/>
              </w:rPr>
              <w:t>pe 4.10</w:t>
            </w:r>
          </w:p>
        </w:tc>
      </w:tr>
      <w:tr w:rsidR="3252645B" w14:paraId="7D79A304" w14:textId="77777777" w:rsidTr="3252645B">
        <w:tc>
          <w:tcPr>
            <w:tcW w:w="1590" w:type="dxa"/>
          </w:tcPr>
          <w:p w14:paraId="31D33AD4" w14:textId="0489CC8E" w:rsidR="3252645B" w:rsidRDefault="3252645B">
            <w:r w:rsidRPr="3252645B">
              <w:rPr>
                <w:rFonts w:eastAsia="Trebuchet MS" w:cs="Trebuchet MS"/>
              </w:rPr>
              <w:t>vk 40</w:t>
            </w:r>
          </w:p>
        </w:tc>
        <w:tc>
          <w:tcPr>
            <w:tcW w:w="5213" w:type="dxa"/>
          </w:tcPr>
          <w:p w14:paraId="71970CCB" w14:textId="37E4EE05" w:rsidR="3252645B" w:rsidRDefault="3252645B">
            <w:r w:rsidRPr="3252645B">
              <w:rPr>
                <w:rFonts w:eastAsia="Trebuchet MS" w:cs="Trebuchet MS"/>
              </w:rPr>
              <w:t>Laurean raporttipohja</w:t>
            </w:r>
          </w:p>
        </w:tc>
        <w:tc>
          <w:tcPr>
            <w:tcW w:w="3402" w:type="dxa"/>
          </w:tcPr>
          <w:p w14:paraId="3F6DE6E3" w14:textId="7C2CAEAE" w:rsidR="3252645B" w:rsidRDefault="3252645B">
            <w:r w:rsidRPr="3252645B">
              <w:rPr>
                <w:rFonts w:eastAsia="Trebuchet MS" w:cs="Trebuchet MS"/>
              </w:rPr>
              <w:t>pe 4.10</w:t>
            </w:r>
          </w:p>
        </w:tc>
      </w:tr>
      <w:tr w:rsidR="3252645B" w14:paraId="2A79FFC9" w14:textId="77777777" w:rsidTr="3252645B">
        <w:tc>
          <w:tcPr>
            <w:tcW w:w="1590" w:type="dxa"/>
          </w:tcPr>
          <w:p w14:paraId="410BA5A1" w14:textId="7000CF0A" w:rsidR="3252645B" w:rsidRDefault="3252645B">
            <w:r w:rsidRPr="3252645B">
              <w:rPr>
                <w:rFonts w:eastAsia="Trebuchet MS" w:cs="Trebuchet MS"/>
              </w:rPr>
              <w:t>vk 41</w:t>
            </w:r>
          </w:p>
        </w:tc>
        <w:tc>
          <w:tcPr>
            <w:tcW w:w="5213" w:type="dxa"/>
          </w:tcPr>
          <w:p w14:paraId="170D84F6" w14:textId="0A7BCFE4" w:rsidR="3252645B" w:rsidRDefault="3252645B">
            <w:r w:rsidRPr="3252645B">
              <w:rPr>
                <w:rFonts w:eastAsia="Trebuchet MS" w:cs="Trebuchet MS"/>
              </w:rPr>
              <w:t>IT-osaaja 2022 ryhmäessee</w:t>
            </w:r>
          </w:p>
        </w:tc>
        <w:tc>
          <w:tcPr>
            <w:tcW w:w="3402" w:type="dxa"/>
          </w:tcPr>
          <w:p w14:paraId="2EBB5F8E" w14:textId="05B67049" w:rsidR="3252645B" w:rsidRDefault="3252645B">
            <w:r w:rsidRPr="3252645B">
              <w:rPr>
                <w:rFonts w:eastAsia="Trebuchet MS" w:cs="Trebuchet MS"/>
              </w:rPr>
              <w:t>ke 9.10</w:t>
            </w:r>
          </w:p>
        </w:tc>
      </w:tr>
      <w:tr w:rsidR="3252645B" w14:paraId="0BF960BA" w14:textId="77777777" w:rsidTr="3252645B">
        <w:tc>
          <w:tcPr>
            <w:tcW w:w="1590" w:type="dxa"/>
          </w:tcPr>
          <w:p w14:paraId="7A7FD7F3" w14:textId="53E1349A" w:rsidR="3252645B" w:rsidRDefault="3252645B">
            <w:r w:rsidRPr="3252645B">
              <w:rPr>
                <w:rFonts w:eastAsia="Trebuchet MS" w:cs="Trebuchet MS"/>
              </w:rPr>
              <w:t>vk 42</w:t>
            </w:r>
          </w:p>
        </w:tc>
        <w:tc>
          <w:tcPr>
            <w:tcW w:w="5213" w:type="dxa"/>
          </w:tcPr>
          <w:p w14:paraId="51C807FD" w14:textId="048FA105" w:rsidR="3252645B" w:rsidRDefault="3252645B">
            <w:r w:rsidRPr="3252645B">
              <w:rPr>
                <w:rFonts w:eastAsia="Trebuchet MS" w:cs="Trebuchet MS"/>
              </w:rPr>
              <w:t>Tiimin kokous, PowerPoint -esityksen laatiminen, aiheena ”IT-osaajan projektitaidot</w:t>
            </w:r>
          </w:p>
        </w:tc>
        <w:tc>
          <w:tcPr>
            <w:tcW w:w="3402" w:type="dxa"/>
          </w:tcPr>
          <w:p w14:paraId="2093A83C" w14:textId="220C5A8C" w:rsidR="3252645B" w:rsidRDefault="3252645B">
            <w:r w:rsidRPr="3252645B">
              <w:rPr>
                <w:rFonts w:eastAsia="Trebuchet MS" w:cs="Trebuchet MS"/>
              </w:rPr>
              <w:t>ke 16.10</w:t>
            </w:r>
          </w:p>
        </w:tc>
      </w:tr>
      <w:tr w:rsidR="3252645B" w14:paraId="7ABBA0B6" w14:textId="77777777" w:rsidTr="3252645B">
        <w:tc>
          <w:tcPr>
            <w:tcW w:w="1590" w:type="dxa"/>
          </w:tcPr>
          <w:p w14:paraId="10AED917" w14:textId="0AF11C1E" w:rsidR="3252645B" w:rsidRDefault="3252645B">
            <w:r w:rsidRPr="3252645B">
              <w:rPr>
                <w:rFonts w:eastAsia="Trebuchet MS" w:cs="Trebuchet MS"/>
              </w:rPr>
              <w:t>vk 43</w:t>
            </w:r>
          </w:p>
        </w:tc>
        <w:tc>
          <w:tcPr>
            <w:tcW w:w="5213" w:type="dxa"/>
          </w:tcPr>
          <w:p w14:paraId="4BE735EA" w14:textId="0DA26A7D" w:rsidR="3252645B" w:rsidRDefault="3252645B">
            <w:r w:rsidRPr="3252645B">
              <w:rPr>
                <w:rFonts w:eastAsia="Trebuchet MS" w:cs="Trebuchet MS"/>
              </w:rPr>
              <w:t>PowerPoint -esitys aiheesta "IT-osaajan projektitaidot"</w:t>
            </w:r>
          </w:p>
        </w:tc>
        <w:tc>
          <w:tcPr>
            <w:tcW w:w="3402" w:type="dxa"/>
          </w:tcPr>
          <w:p w14:paraId="0E83F728" w14:textId="2F410A9B" w:rsidR="3252645B" w:rsidRDefault="3252645B">
            <w:r w:rsidRPr="3252645B">
              <w:rPr>
                <w:rFonts w:eastAsia="Trebuchet MS" w:cs="Trebuchet MS"/>
              </w:rPr>
              <w:t>pe 25.10</w:t>
            </w:r>
          </w:p>
        </w:tc>
      </w:tr>
    </w:tbl>
    <w:p w14:paraId="7F260749" w14:textId="5495685F" w:rsidR="3252645B" w:rsidRDefault="3252645B">
      <w:r w:rsidRPr="3252645B">
        <w:rPr>
          <w:rFonts w:eastAsia="Trebuchet MS" w:cs="Trebuchet MS"/>
        </w:rPr>
        <w:t xml:space="preserve"> </w:t>
      </w:r>
    </w:p>
    <w:p w14:paraId="57779A85" w14:textId="1E16A5F5" w:rsidR="3252645B" w:rsidRDefault="3252645B" w:rsidP="3252645B">
      <w:pPr>
        <w:rPr>
          <w:rFonts w:eastAsia="Trebuchet MS" w:cs="Trebuchet MS"/>
          <w:color w:val="D10074" w:themeColor="accent1"/>
          <w:sz w:val="16"/>
          <w:szCs w:val="16"/>
        </w:rPr>
      </w:pPr>
      <w:r w:rsidRPr="3252645B">
        <w:rPr>
          <w:rFonts w:eastAsia="Trebuchet MS" w:cs="Trebuchet MS"/>
          <w:color w:val="D10074" w:themeColor="accent1"/>
          <w:sz w:val="16"/>
          <w:szCs w:val="16"/>
        </w:rPr>
        <w:t>Älä poista tätä sivunvaihtoa.</w:t>
      </w:r>
      <w:r>
        <w:br/>
      </w:r>
    </w:p>
    <w:p w14:paraId="44AFD66D" w14:textId="414763BB" w:rsidR="3252645B" w:rsidRDefault="3252645B" w:rsidP="3252645B">
      <w:pPr>
        <w:pStyle w:val="Leip46"/>
      </w:pPr>
    </w:p>
    <w:p w14:paraId="6E71C5EA" w14:textId="5D7851B8" w:rsidR="00CF36B9" w:rsidRPr="00CF36B9" w:rsidRDefault="00CF36B9" w:rsidP="00CF36B9">
      <w:pPr>
        <w:pStyle w:val="Leip46"/>
      </w:pPr>
    </w:p>
    <w:p w14:paraId="1DC29673" w14:textId="77777777" w:rsidR="00CF36B9" w:rsidRPr="00CF36B9" w:rsidRDefault="00891D8E" w:rsidP="000209A5">
      <w:pPr>
        <w:rPr>
          <w:sz w:val="14"/>
        </w:rPr>
      </w:pPr>
      <w:bookmarkStart w:id="12" w:name="L"/>
      <w:bookmarkEnd w:id="12"/>
      <w:r w:rsidRPr="000209A5">
        <w:rPr>
          <w:rFonts w:asciiTheme="minorHAnsi" w:eastAsiaTheme="minorHAnsi" w:hAnsiTheme="minorHAnsi"/>
          <w:vanish/>
          <w:color w:val="D10074" w:themeColor="accent1"/>
          <w:sz w:val="16"/>
          <w:szCs w:val="16"/>
          <w:lang w:eastAsia="en-US"/>
        </w:rPr>
        <w:t>Älä poista tätä sivunvaihtoa.</w:t>
      </w:r>
      <w:r w:rsidRPr="00A35E46">
        <w:rPr>
          <w:sz w:val="14"/>
        </w:rPr>
        <w:br w:type="page"/>
      </w:r>
    </w:p>
    <w:p w14:paraId="4D1277BE" w14:textId="77777777" w:rsidR="001944EC" w:rsidRPr="001944EC" w:rsidRDefault="001944EC" w:rsidP="001944EC">
      <w:pPr>
        <w:rPr>
          <w:rFonts w:asciiTheme="minorHAnsi" w:eastAsiaTheme="minorHAnsi" w:hAnsiTheme="minorHAnsi"/>
          <w:vanish/>
          <w:color w:val="D10074" w:themeColor="accent1"/>
          <w:sz w:val="16"/>
          <w:szCs w:val="16"/>
          <w:lang w:eastAsia="en-US"/>
        </w:rPr>
      </w:pPr>
      <w:r w:rsidRPr="001944EC">
        <w:rPr>
          <w:rFonts w:asciiTheme="minorHAnsi" w:eastAsiaTheme="minorHAnsi" w:hAnsiTheme="minorHAnsi"/>
          <w:vanish/>
          <w:color w:val="D10074" w:themeColor="accent1"/>
          <w:sz w:val="16"/>
          <w:szCs w:val="16"/>
          <w:lang w:eastAsia="en-US"/>
        </w:rPr>
        <w:lastRenderedPageBreak/>
        <w:t>Poista alta tarpeeton otsikko ja ohjerivi.</w:t>
      </w:r>
    </w:p>
    <w:p w14:paraId="5888962E" w14:textId="77777777" w:rsidR="00B87189" w:rsidRDefault="77F086E9" w:rsidP="008541A8">
      <w:pPr>
        <w:pStyle w:val="Otsikko"/>
      </w:pPr>
      <w:bookmarkStart w:id="13" w:name="_Toc522094260"/>
      <w:r>
        <w:t>Lähteet</w:t>
      </w:r>
      <w:bookmarkEnd w:id="13"/>
    </w:p>
    <w:p w14:paraId="329E58BD" w14:textId="366CFA40" w:rsidR="77F086E9" w:rsidRPr="00145BBE" w:rsidRDefault="77F086E9" w:rsidP="77F086E9">
      <w:pPr>
        <w:pStyle w:val="Luettelokappale"/>
        <w:numPr>
          <w:ilvl w:val="0"/>
          <w:numId w:val="1"/>
        </w:numPr>
        <w:rPr>
          <w:lang w:val="en-US"/>
        </w:rPr>
      </w:pPr>
      <w:r w:rsidRPr="77F086E9">
        <w:rPr>
          <w:lang w:val="en-US"/>
        </w:rPr>
        <w:t>The global opportunity in online outsourcing, World Bank &amp; Dalberg global development advisor, 6/2015</w:t>
      </w:r>
    </w:p>
    <w:p w14:paraId="760D4B12" w14:textId="6E0FC003" w:rsidR="77F086E9" w:rsidRPr="00145BBE" w:rsidRDefault="00EA44CD" w:rsidP="77F086E9">
      <w:pPr>
        <w:spacing w:line="257" w:lineRule="auto"/>
        <w:rPr>
          <w:lang w:val="en-US"/>
        </w:rPr>
      </w:pPr>
      <w:hyperlink r:id="rId16">
        <w:r w:rsidR="77F086E9" w:rsidRPr="77F086E9">
          <w:rPr>
            <w:rStyle w:val="Hyperlinkki"/>
            <w:rFonts w:ascii="Calibri" w:eastAsia="Calibri" w:hAnsi="Calibri" w:cs="Calibri"/>
            <w:color w:val="0563C1"/>
            <w:sz w:val="22"/>
            <w:szCs w:val="22"/>
            <w:lang w:val="en-US"/>
          </w:rPr>
          <w:t>http://documents.worldbank.org/curated/en/138371468000900555/pdf/ACS14228-ESW-white-cover-P149016-Box391478B-PUBLIC-World-Bank-Global-OO-Study-WB-Rpt-FinalS.pdf</w:t>
        </w:r>
      </w:hyperlink>
    </w:p>
    <w:p w14:paraId="5AE08F35" w14:textId="4C5432EA" w:rsidR="77F086E9" w:rsidRPr="00145BBE" w:rsidRDefault="77F086E9" w:rsidP="77F086E9">
      <w:pPr>
        <w:pStyle w:val="Luettelokappale"/>
        <w:numPr>
          <w:ilvl w:val="0"/>
          <w:numId w:val="1"/>
        </w:numPr>
        <w:rPr>
          <w:lang w:val="en-US"/>
        </w:rPr>
      </w:pPr>
      <w:r w:rsidRPr="77F086E9">
        <w:rPr>
          <w:lang w:val="en-US"/>
        </w:rPr>
        <w:t>IDC's Worldwide Developer Census, 2018: Part-Time Developers Lead the Expansion of the Global Developer Population, Elokuu 2018, Arnal Dayaratna</w:t>
      </w:r>
    </w:p>
    <w:p w14:paraId="5ED3CED6" w14:textId="735031C3" w:rsidR="77F086E9" w:rsidRPr="00145BBE" w:rsidRDefault="77F086E9" w:rsidP="77F086E9">
      <w:pPr>
        <w:pStyle w:val="Luettelokappale"/>
        <w:numPr>
          <w:ilvl w:val="0"/>
          <w:numId w:val="1"/>
        </w:numPr>
        <w:rPr>
          <w:lang w:val="en-US"/>
        </w:rPr>
      </w:pPr>
      <w:r w:rsidRPr="77F086E9">
        <w:rPr>
          <w:lang w:val="en-US"/>
        </w:rPr>
        <w:t>EF English Proficiency Index, English in the workplace 2016</w:t>
      </w:r>
    </w:p>
    <w:p w14:paraId="656FB792" w14:textId="1A675BA8" w:rsidR="77F086E9" w:rsidRPr="00145BBE" w:rsidRDefault="00EA44CD" w:rsidP="77F086E9">
      <w:pPr>
        <w:spacing w:line="257" w:lineRule="auto"/>
        <w:rPr>
          <w:lang w:val="en-US"/>
        </w:rPr>
      </w:pPr>
      <w:hyperlink r:id="rId17">
        <w:r w:rsidR="77F086E9" w:rsidRPr="77F086E9">
          <w:rPr>
            <w:rStyle w:val="Hyperlinkki"/>
            <w:rFonts w:ascii="Calibri" w:eastAsia="Calibri" w:hAnsi="Calibri" w:cs="Calibri"/>
            <w:color w:val="0563C1"/>
            <w:sz w:val="22"/>
            <w:szCs w:val="22"/>
            <w:lang w:val="en-US"/>
          </w:rPr>
          <w:t>https://www.ef.com/ca/epi/insights/english-in-the-workplace/</w:t>
        </w:r>
      </w:hyperlink>
    </w:p>
    <w:p w14:paraId="7DB0EC58" w14:textId="33DEE342" w:rsidR="77F086E9" w:rsidRPr="00145BBE" w:rsidRDefault="77F086E9" w:rsidP="77F086E9">
      <w:pPr>
        <w:pStyle w:val="Luettelokappale"/>
        <w:numPr>
          <w:ilvl w:val="0"/>
          <w:numId w:val="1"/>
        </w:numPr>
        <w:rPr>
          <w:lang w:val="en-US"/>
        </w:rPr>
      </w:pPr>
      <w:r w:rsidRPr="77F086E9">
        <w:rPr>
          <w:lang w:val="en-US"/>
        </w:rPr>
        <w:t>EF English Proficiency Index, English and technology 2016</w:t>
      </w:r>
    </w:p>
    <w:p w14:paraId="7C54110E" w14:textId="0A2581C5" w:rsidR="77F086E9" w:rsidRPr="00145BBE" w:rsidRDefault="00EA44CD" w:rsidP="77F086E9">
      <w:pPr>
        <w:spacing w:line="257" w:lineRule="auto"/>
        <w:rPr>
          <w:lang w:val="en-US"/>
        </w:rPr>
      </w:pPr>
      <w:hyperlink r:id="rId18">
        <w:r w:rsidR="77F086E9" w:rsidRPr="77F086E9">
          <w:rPr>
            <w:rStyle w:val="Hyperlinkki"/>
            <w:rFonts w:ascii="Calibri" w:eastAsia="Calibri" w:hAnsi="Calibri" w:cs="Calibri"/>
            <w:color w:val="0563C1"/>
            <w:sz w:val="22"/>
            <w:szCs w:val="22"/>
            <w:lang w:val="en-US"/>
          </w:rPr>
          <w:t>https://www.ef.com/ca/epi/insights/english-and-technology/</w:t>
        </w:r>
      </w:hyperlink>
    </w:p>
    <w:p w14:paraId="069E84DE" w14:textId="665F2806" w:rsidR="77F086E9" w:rsidRDefault="77F086E9" w:rsidP="77F086E9">
      <w:pPr>
        <w:pStyle w:val="Luettelokappale"/>
        <w:numPr>
          <w:ilvl w:val="0"/>
          <w:numId w:val="1"/>
        </w:numPr>
      </w:pPr>
      <w:r w:rsidRPr="77F086E9">
        <w:t>Ohjelmistokehittäjän työelämän osaamistarpeet 2018, Jenny Kalliasto, Haaga Helia</w:t>
      </w:r>
    </w:p>
    <w:p w14:paraId="62672075" w14:textId="7BD88A40" w:rsidR="77F086E9" w:rsidRPr="00145BBE" w:rsidRDefault="3252645B" w:rsidP="77F086E9">
      <w:pPr>
        <w:pStyle w:val="Luettelokappale"/>
        <w:numPr>
          <w:ilvl w:val="0"/>
          <w:numId w:val="1"/>
        </w:numPr>
        <w:rPr>
          <w:lang w:val="en-US"/>
        </w:rPr>
      </w:pPr>
      <w:r w:rsidRPr="3252645B">
        <w:rPr>
          <w:lang w:val="en-US"/>
        </w:rPr>
        <w:t>World trade statistic review 2018, WTO, 2018</w:t>
      </w:r>
    </w:p>
    <w:p w14:paraId="44955EF8" w14:textId="2A9BC5A2" w:rsidR="3252645B" w:rsidRDefault="00EA44CD" w:rsidP="3252645B">
      <w:pPr>
        <w:pStyle w:val="Luettelokappale"/>
        <w:numPr>
          <w:ilvl w:val="0"/>
          <w:numId w:val="1"/>
        </w:numPr>
        <w:rPr>
          <w:color w:val="009FDA" w:themeColor="text2"/>
          <w:lang w:val="en-US"/>
        </w:rPr>
      </w:pPr>
      <w:hyperlink r:id="rId19">
        <w:r w:rsidR="3252645B" w:rsidRPr="00145BBE">
          <w:rPr>
            <w:rStyle w:val="Hyperlinkki"/>
            <w:lang w:val="en-US"/>
          </w:rPr>
          <w:t>https://medium.com/@johanneskoski/kohti-inklusiivisempaa-teknologia-alaa-e6b9d4073553</w:t>
        </w:r>
      </w:hyperlink>
    </w:p>
    <w:p w14:paraId="00CB6D7D" w14:textId="0D75CBDA" w:rsidR="77F086E9" w:rsidRPr="00145BBE" w:rsidRDefault="77F086E9" w:rsidP="77F086E9">
      <w:pPr>
        <w:pStyle w:val="Leip46"/>
        <w:rPr>
          <w:lang w:val="en-US"/>
        </w:rPr>
      </w:pPr>
    </w:p>
    <w:p w14:paraId="76EA6F6C" w14:textId="77777777" w:rsidR="00847BB9" w:rsidRPr="00145BBE" w:rsidRDefault="00847BB9" w:rsidP="00ED1556">
      <w:pPr>
        <w:pStyle w:val="Leip46"/>
        <w:rPr>
          <w:lang w:val="en-US"/>
        </w:rPr>
      </w:pPr>
    </w:p>
    <w:p w14:paraId="1AC16D16" w14:textId="77777777" w:rsidR="00573B94" w:rsidRPr="00145BBE" w:rsidRDefault="00573B94" w:rsidP="000209A5">
      <w:pPr>
        <w:rPr>
          <w:sz w:val="14"/>
          <w:lang w:val="en-US"/>
        </w:rPr>
      </w:pPr>
      <w:bookmarkStart w:id="14" w:name="_Toc484801074"/>
      <w:r w:rsidRPr="00145BBE">
        <w:rPr>
          <w:rFonts w:asciiTheme="minorHAnsi" w:eastAsiaTheme="minorHAnsi" w:hAnsiTheme="minorHAnsi"/>
          <w:vanish/>
          <w:color w:val="D10074" w:themeColor="accent1"/>
          <w:sz w:val="16"/>
          <w:szCs w:val="16"/>
          <w:lang w:val="en-US" w:eastAsia="en-US"/>
        </w:rPr>
        <w:t xml:space="preserve">Älä poista </w:t>
      </w:r>
      <w:r w:rsidR="0087391C" w:rsidRPr="00145BBE">
        <w:rPr>
          <w:rFonts w:asciiTheme="minorHAnsi" w:eastAsiaTheme="minorHAnsi" w:hAnsiTheme="minorHAnsi"/>
          <w:vanish/>
          <w:color w:val="D10074" w:themeColor="accent1"/>
          <w:sz w:val="16"/>
          <w:szCs w:val="16"/>
          <w:lang w:val="en-US" w:eastAsia="en-US"/>
        </w:rPr>
        <w:t xml:space="preserve">tätä </w:t>
      </w:r>
      <w:r w:rsidRPr="00145BBE">
        <w:rPr>
          <w:rFonts w:asciiTheme="minorHAnsi" w:eastAsiaTheme="minorHAnsi" w:hAnsiTheme="minorHAnsi"/>
          <w:vanish/>
          <w:color w:val="D10074" w:themeColor="accent1"/>
          <w:sz w:val="16"/>
          <w:szCs w:val="16"/>
          <w:lang w:val="en-US" w:eastAsia="en-US"/>
        </w:rPr>
        <w:t>sivunvaihtoa.</w:t>
      </w:r>
      <w:r w:rsidRPr="00145BBE">
        <w:rPr>
          <w:sz w:val="14"/>
          <w:lang w:val="en-US"/>
        </w:rPr>
        <w:br w:type="page"/>
      </w:r>
    </w:p>
    <w:bookmarkEnd w:id="14"/>
    <w:p w14:paraId="7A548E19" w14:textId="77777777" w:rsidR="001F4EA1" w:rsidRDefault="001F4EA1" w:rsidP="001F4EA1">
      <w:pPr>
        <w:shd w:val="clear" w:color="auto" w:fill="FFFFFF"/>
        <w:rPr>
          <w:rFonts w:ascii="Arial" w:eastAsia="Times New Roman" w:hAnsi="Arial" w:cs="Arial"/>
          <w:color w:val="000000"/>
          <w:lang w:eastAsia="fi-FI"/>
        </w:rPr>
      </w:pPr>
      <w:r>
        <w:rPr>
          <w:rFonts w:ascii="Arial" w:eastAsia="Times New Roman" w:hAnsi="Arial" w:cs="Arial"/>
          <w:color w:val="000000"/>
          <w:lang w:eastAsia="fi-FI"/>
        </w:rPr>
        <w:lastRenderedPageBreak/>
        <w:t>Projektisuunnitelma lehtorin kommentti</w:t>
      </w:r>
    </w:p>
    <w:p w14:paraId="18DC58E2" w14:textId="77777777" w:rsidR="001F4EA1" w:rsidRDefault="001F4EA1" w:rsidP="001F4EA1">
      <w:pPr>
        <w:shd w:val="clear" w:color="auto" w:fill="FFFFFF"/>
        <w:rPr>
          <w:rFonts w:ascii="Arial" w:eastAsia="Times New Roman" w:hAnsi="Arial" w:cs="Arial"/>
          <w:color w:val="000000"/>
          <w:lang w:eastAsia="fi-FI"/>
        </w:rPr>
      </w:pPr>
    </w:p>
    <w:p w14:paraId="584A9D0F" w14:textId="77777777" w:rsidR="001F4EA1" w:rsidRPr="00A20260" w:rsidRDefault="001F4EA1" w:rsidP="001F4EA1">
      <w:pPr>
        <w:shd w:val="clear" w:color="auto" w:fill="FFFFFF"/>
        <w:rPr>
          <w:rFonts w:ascii="Arial" w:eastAsia="Times New Roman" w:hAnsi="Arial" w:cs="Arial"/>
          <w:color w:val="000000"/>
          <w:lang w:eastAsia="fi-FI"/>
        </w:rPr>
      </w:pPr>
      <w:r w:rsidRPr="00A20260">
        <w:rPr>
          <w:rFonts w:ascii="Arial" w:eastAsia="Times New Roman" w:hAnsi="Arial" w:cs="Arial"/>
          <w:color w:val="000000"/>
          <w:lang w:eastAsia="fi-FI"/>
        </w:rPr>
        <w:t>Projektisuunnitelmasta löytyy useimmat niistä asioista, jotka siihen kuuluvatkin. Mukana on kuitenkin jossain määrin tekstiä, joka tuntuisi kuuluvan enemmänkin projektin tuloksena syntyvään ryhmäesseeseen. Luku 1 ja luku 2 ehkä lähinnä "rönsyilevät". Olette tehneet mielestäni aika voimakkaan ”oman suunnan valinnan” projektiinne, kun kerrotte selvittävänne kielitaidon merkitystä IT-alalla. Huomaattehan, että tehtäväksianto IT-osaaja 2022 ei ota voimakkaasti kantaa siihen, että keskittyisitte nimenomaan kielitaidon merkitykseen IT-alalla. Varoittelen, että jos lähdette tähän suuntaan, ryhmäesseestä palaute/arvio tulee olemaan aika alhainen, koska silloin kirjoitatte tehtävänannon vastaisesti. Eli tavatkaa tarkasti vielä essee-tehtävää! Ja jutelkaa tarvittaessa asiasta viestinnän opettajan kanssa. Keskeisin tämän projektin tavoite pitäisi olla: kokonaiskuvan muodostaminen IT-alasta ja sen työtehtävistä. Muita tavoitteita ovat tiedonkeruun/erilaisten lähdeaineistojen etsimisen opettelu, asiakirjojen tekeminen ohjeistuksen mukaisesti, projektimuotoisen työskentelyn opettelu, viestinnän harjoittelu (niin suullisen kuin kirjallisen, mukaan lukien lähteiden merkitseminen), yhteydenpito yhteistyökumppanin kanssa, myös muiden ryhmien kokemuksesta oppiminen. Nämä tavoitteet on toki mainittu ”Ensimmäisen ryhmätyön” tavotteissa, mutta se meinaa hukkua kielitaidon merkityksen korostamisen varjoon. Lukujen 4 ja 5 asiat menevät vähän sekaisin. Luvussa 4 on ihan hyvin tehty riskien pohdintaa (Hyvä!), mutta luvun alussa on lukuun 5 kuuluvaa projektiorganisaation kuvausta. Luvussa 5 kuuluisi olla nimettynä te neljä, projektitiimi. Pitäisi myös sanoa, kuka on projektipäällikkö ja ulkopuolisena asiantuntijana mainittaisiin Whitestone. Luku 6 eli ympäristö: Tässä olennaista on muut opiskelijat. Sen olette nimenneetkin, mutta termi tukiryhmä on vähän harhaanjohtava tässä. Se viittaisi enemmän siihen, että haette apua muilta tiimeiltä. Toki sekin on mahdollista, mutta siinä roolissa muut tiimit kuuluisi esitellä luvussa 5 Projektiryhmä. Tässä luvussa 6 puhutaan TULOKSEN sidosryhmistä, eli ne tahot, jotka ovat kiinnostuneita kuulemaan teidän työnne tulokset. Näin ollen muut tiimit kuuluvat projektin ympäristöön, mutta erityisesti siksi, että he oppivat teidän esityksestänne, samoin kuin te opitte kaikkien muiden tiimien esityksistä. Luvussa 7 teillä on opintojakson aikataulu joka on vähän eri asia kuin projektin aikataulu. Toki opintojakson aikataulu tukee teidän projektinne etenemistä, mutta tässä oli tarkoitus harjoitella tunnistamaan juurikin ne askeleet ja tehtävät, joilla projektinne saavuttaa tavoitellut tulokset. Kaikki opintojaksolla ei suoraan liity projektiin. Projektin aikataulussa kuuluisi olla mm. seuraavanlaisia tehtäviä (ja niille sopimaksi katsomanne aikataulu). Osa näistä löytyy, osaa ei. Ja toisaalta teillä on aikataulussa tehtäviä, jotka eivät liity tähän projektiin: Projektisuunnitelman laatiminen Tiedonkeruu, lähteiden etsiminen ryhmäesseetä varten Yritysvierailun valmistelu Yritysvierailu Ensimmäiset versiot essee-teksteistä valmiina Esseen kasaaminen ja yhtenäistäminen Esseen palautus Esityksen valmistelu (yritysvierailusta) Esityksen pitäminen Asetteluiltaan suunnitelmanne on nyt kovin monimuotoinen. Pikavilkaisulla huomaan, että siinä on neljää eri fonttia/tekstin perusasettelua (Calibri 12, Calibri 11 ja Trebuchet 11 ja vielä eri riviväleillä (1 tai 1,5). Eli tyyleistä Normal-tyyli on nyt aika sekaisin. Olette jotenkin hukanneet sen mallipohjan perusasettelun, jossa palstan leveys on 4,6 cm:stä alkaen ykkösen rivivälillä. Myös ylätunnisteen osalta olisi kaipailtu pientä ongelmaratkaisuotetta. Huomaatteko, että etusivulla näkyy tiimiläisten nimet, mutta jatkosivuilla vain kaksi tiimiläistä. Lähteet: huomatkaa Lehtilinnan tunneilla opetettu lähteiden merkitseminen. Tekstin seassa ei koskaan saisi olla pitkiä nettilinkkejä. Kaikki käyttämänne lähteet eivät olleet tarpeellisia projektisuunnitelmassa, mutta varmasti ihan hyviä lopulliseen ryhmäesseeseen! Vaikka nyt tässä tulikin paljon korjattavaa ja palautetta siitä, mitä jäi puuttumaan, niin olette kuitenkin selvästi keskustelleet siitä, mitä kaikkea opintojaksolla tehdään. Ja teillä on ihan hyvä ote tekemiseen. Jotta asioiden kiteyttäminen projektisuunnitelmaksi jatkossa olisi helpompaa, kävin aika yksityiskohtaisesti läpi eri lukuja.</w:t>
      </w:r>
    </w:p>
    <w:p w14:paraId="417822D0" w14:textId="77777777" w:rsidR="001F4EA1" w:rsidRPr="00A20260" w:rsidRDefault="001F4EA1" w:rsidP="001F4EA1">
      <w:pPr>
        <w:shd w:val="clear" w:color="auto" w:fill="FFFFFF"/>
        <w:wordWrap w:val="0"/>
        <w:rPr>
          <w:rFonts w:ascii="Arial" w:eastAsia="Times New Roman" w:hAnsi="Arial" w:cs="Arial"/>
          <w:color w:val="000000"/>
          <w:lang w:eastAsia="fi-FI"/>
        </w:rPr>
      </w:pPr>
    </w:p>
    <w:p w14:paraId="0982995F" w14:textId="77777777" w:rsidR="00704497" w:rsidRPr="00704497" w:rsidRDefault="00A35E46" w:rsidP="00704497">
      <w:pPr>
        <w:rPr>
          <w:vanish/>
          <w:color w:val="D10074" w:themeColor="accent1"/>
          <w:sz w:val="16"/>
          <w:szCs w:val="16"/>
        </w:rPr>
      </w:pPr>
      <w:bookmarkStart w:id="15" w:name="_GoBack"/>
      <w:bookmarkEnd w:id="15"/>
      <w:r>
        <w:rPr>
          <w:vanish/>
          <w:color w:val="D10074" w:themeColor="accent1"/>
          <w:sz w:val="16"/>
          <w:szCs w:val="16"/>
        </w:rPr>
        <w:t>P</w:t>
      </w:r>
      <w:r w:rsidR="00704497" w:rsidRPr="00236037">
        <w:rPr>
          <w:vanish/>
          <w:color w:val="D10074" w:themeColor="accent1"/>
          <w:sz w:val="16"/>
          <w:szCs w:val="16"/>
        </w:rPr>
        <w:t>äivitä luettelo F9:llä.</w:t>
      </w:r>
    </w:p>
    <w:p w14:paraId="1A3817F3" w14:textId="794BF796" w:rsidR="00D74114" w:rsidRPr="00D74114" w:rsidRDefault="00D74114" w:rsidP="00D74114">
      <w:pPr>
        <w:pStyle w:val="Liiteotsikko"/>
      </w:pPr>
    </w:p>
    <w:sectPr w:rsidR="00D74114" w:rsidRPr="00D74114" w:rsidSect="00F26C0D">
      <w:headerReference w:type="default" r:id="rId20"/>
      <w:type w:val="continuous"/>
      <w:pgSz w:w="11906" w:h="16838" w:code="9"/>
      <w:pgMar w:top="567" w:right="567" w:bottom="567"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60C03" w14:textId="77777777" w:rsidR="00EA44CD" w:rsidRDefault="00EA44CD" w:rsidP="009A411B">
      <w:r>
        <w:separator/>
      </w:r>
    </w:p>
  </w:endnote>
  <w:endnote w:type="continuationSeparator" w:id="0">
    <w:p w14:paraId="10BC92AD" w14:textId="77777777" w:rsidR="00EA44CD" w:rsidRDefault="00EA44CD" w:rsidP="009A411B">
      <w:r>
        <w:continuationSeparator/>
      </w:r>
    </w:p>
  </w:endnote>
  <w:endnote w:type="continuationNotice" w:id="1">
    <w:p w14:paraId="0085DAA1" w14:textId="77777777" w:rsidR="00EA44CD" w:rsidRDefault="00EA44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MaruGothicMPRO">
    <w:altName w:val="MS Gothic"/>
    <w:charset w:val="80"/>
    <w:family w:val="swiss"/>
    <w:pitch w:val="variable"/>
    <w:sig w:usb0="E00002FF" w:usb1="2AC7EDFE" w:usb2="00000012" w:usb3="00000000" w:csb0="00020001"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956D6" w14:textId="77777777" w:rsidR="00A65A05" w:rsidRDefault="00A65A05" w:rsidP="008F6FD3">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7E9C8" w14:textId="77777777" w:rsidR="00EA44CD" w:rsidRDefault="00EA44CD" w:rsidP="009A411B">
      <w:r>
        <w:separator/>
      </w:r>
    </w:p>
  </w:footnote>
  <w:footnote w:type="continuationSeparator" w:id="0">
    <w:p w14:paraId="56715D49" w14:textId="77777777" w:rsidR="00EA44CD" w:rsidRDefault="00EA44CD" w:rsidP="009A411B">
      <w:r>
        <w:continuationSeparator/>
      </w:r>
    </w:p>
  </w:footnote>
  <w:footnote w:type="continuationNotice" w:id="1">
    <w:p w14:paraId="71E9B99D" w14:textId="77777777" w:rsidR="00EA44CD" w:rsidRDefault="00EA44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ulukkoRuudukko"/>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87"/>
      <w:gridCol w:w="3891"/>
      <w:gridCol w:w="1128"/>
    </w:tblGrid>
    <w:tr w:rsidR="0043669C" w:rsidRPr="00AF5A45" w14:paraId="0D5CA56A" w14:textId="77777777" w:rsidTr="004C4717">
      <w:trPr>
        <w:cantSplit/>
        <w:trHeight w:hRule="exact" w:val="255"/>
      </w:trPr>
      <w:tc>
        <w:tcPr>
          <w:tcW w:w="5187" w:type="dxa"/>
          <w:vMerge w:val="restart"/>
        </w:tcPr>
        <w:bookmarkStart w:id="0" w:name="_Hlk485238803"/>
        <w:p w14:paraId="23F8CFEC" w14:textId="1374FECF" w:rsidR="0043669C" w:rsidRPr="00836D15" w:rsidRDefault="00836D15" w:rsidP="0043669C">
          <w:pPr>
            <w:pStyle w:val="Yltunniste"/>
            <w:rPr>
              <w:b/>
            </w:rPr>
          </w:pPr>
          <w:r>
            <w:rPr>
              <w:b/>
            </w:rPr>
            <w:fldChar w:fldCharType="begin"/>
          </w:r>
          <w:r>
            <w:rPr>
              <w:b/>
            </w:rPr>
            <w:instrText xml:space="preserve"> STYLEREF  YTnimiNro  \* MERGEFORMAT </w:instrText>
          </w:r>
          <w:r>
            <w:rPr>
              <w:b/>
            </w:rPr>
            <w:fldChar w:fldCharType="separate"/>
          </w:r>
          <w:r w:rsidR="001F4EA1">
            <w:rPr>
              <w:b/>
              <w:noProof/>
            </w:rPr>
            <w:t>Oona Tähtisalmi Irina Bedukevits</w:t>
          </w:r>
          <w:r>
            <w:rPr>
              <w:b/>
            </w:rPr>
            <w:fldChar w:fldCharType="end"/>
          </w:r>
        </w:p>
      </w:tc>
      <w:tc>
        <w:tcPr>
          <w:tcW w:w="3891" w:type="dxa"/>
        </w:tcPr>
        <w:p w14:paraId="1B4D5CCA" w14:textId="1F8366FB" w:rsidR="0043669C" w:rsidRPr="007365E5" w:rsidRDefault="0043669C" w:rsidP="00426BFE">
          <w:pPr>
            <w:pStyle w:val="Yltunniste"/>
            <w:rPr>
              <w:b/>
            </w:rPr>
          </w:pPr>
          <w:r w:rsidRPr="007365E5">
            <w:rPr>
              <w:b/>
            </w:rPr>
            <w:fldChar w:fldCharType="begin"/>
          </w:r>
          <w:r w:rsidRPr="007365E5">
            <w:rPr>
              <w:b/>
            </w:rPr>
            <w:instrText xml:space="preserve"> STYLEREF  YTasiakTyyppi  \* MERGEFORMAT </w:instrText>
          </w:r>
          <w:r w:rsidRPr="007365E5">
            <w:rPr>
              <w:b/>
            </w:rPr>
            <w:fldChar w:fldCharType="separate"/>
          </w:r>
          <w:r w:rsidR="001F4EA1">
            <w:rPr>
              <w:b/>
              <w:noProof/>
            </w:rPr>
            <w:t>Projektinsuunnitelma</w:t>
          </w:r>
          <w:r w:rsidRPr="007365E5">
            <w:rPr>
              <w:b/>
            </w:rPr>
            <w:fldChar w:fldCharType="end"/>
          </w:r>
        </w:p>
      </w:tc>
      <w:tc>
        <w:tcPr>
          <w:tcW w:w="1128" w:type="dxa"/>
        </w:tcPr>
        <w:p w14:paraId="01ED72E0" w14:textId="77777777" w:rsidR="0043669C" w:rsidRDefault="0043669C" w:rsidP="002A00C4">
          <w:pPr>
            <w:pStyle w:val="Yltunniste"/>
          </w:pPr>
        </w:p>
      </w:tc>
    </w:tr>
    <w:tr w:rsidR="0043669C" w:rsidRPr="00AF5A45" w14:paraId="3B27F49B" w14:textId="77777777" w:rsidTr="004C4717">
      <w:trPr>
        <w:cantSplit/>
        <w:trHeight w:hRule="exact" w:val="255"/>
      </w:trPr>
      <w:tc>
        <w:tcPr>
          <w:tcW w:w="5187" w:type="dxa"/>
          <w:vMerge/>
        </w:tcPr>
        <w:p w14:paraId="3642832A" w14:textId="77777777" w:rsidR="0043669C" w:rsidRDefault="0043669C" w:rsidP="002A00C4">
          <w:pPr>
            <w:pStyle w:val="Yltunniste"/>
            <w:rPr>
              <w:b/>
            </w:rPr>
          </w:pPr>
        </w:p>
      </w:tc>
      <w:tc>
        <w:tcPr>
          <w:tcW w:w="5019" w:type="dxa"/>
          <w:gridSpan w:val="2"/>
        </w:tcPr>
        <w:p w14:paraId="30AEC0D2" w14:textId="4CBD9F0F" w:rsidR="0043669C" w:rsidRDefault="00EA44CD" w:rsidP="002A00C4">
          <w:pPr>
            <w:pStyle w:val="Yltunniste"/>
          </w:pPr>
          <w:r>
            <w:fldChar w:fldCharType="begin"/>
          </w:r>
          <w:r>
            <w:instrText xml:space="preserve"> STYLEREF  YTjaksokoodi  \* MERGEFORMAT </w:instrText>
          </w:r>
          <w:r>
            <w:fldChar w:fldCharType="separate"/>
          </w:r>
          <w:r w:rsidR="001F4EA1">
            <w:rPr>
              <w:noProof/>
            </w:rPr>
            <w:t>Projektinhallinta ja viestintä</w:t>
          </w:r>
          <w:r>
            <w:rPr>
              <w:noProof/>
            </w:rPr>
            <w:fldChar w:fldCharType="end"/>
          </w:r>
          <w:r w:rsidR="0043669C" w:rsidRPr="00AF5A45">
            <w:t>/</w:t>
          </w:r>
          <w:r>
            <w:fldChar w:fldCharType="begin"/>
          </w:r>
          <w:r>
            <w:instrText xml:space="preserve"> STYLEREF  YTtoteutuskoodi  \* MERGEFORMAT </w:instrText>
          </w:r>
          <w:r>
            <w:fldChar w:fldCharType="separate"/>
          </w:r>
          <w:r w:rsidR="001F4EA1">
            <w:rPr>
              <w:noProof/>
            </w:rPr>
            <w:t>R0183-3033</w:t>
          </w:r>
          <w:r>
            <w:rPr>
              <w:noProof/>
            </w:rPr>
            <w:fldChar w:fldCharType="end"/>
          </w:r>
          <w:r w:rsidR="0043669C" w:rsidRPr="00AF5A45">
            <w:t>/</w:t>
          </w:r>
          <w:r>
            <w:fldChar w:fldCharType="begin"/>
          </w:r>
          <w:r>
            <w:instrText xml:space="preserve"> STYLEREF  YTopettaja  \* MERGEFORMAT </w:instrText>
          </w:r>
          <w:r>
            <w:fldChar w:fldCharType="separate"/>
          </w:r>
          <w:r w:rsidR="001F4EA1">
            <w:rPr>
              <w:noProof/>
            </w:rPr>
            <w:t>Lehtilinna</w:t>
          </w:r>
          <w:r>
            <w:rPr>
              <w:noProof/>
            </w:rPr>
            <w:fldChar w:fldCharType="end"/>
          </w:r>
        </w:p>
      </w:tc>
    </w:tr>
    <w:tr w:rsidR="00C177B4" w:rsidRPr="00AF5A45" w14:paraId="35DEEE5B" w14:textId="77777777" w:rsidTr="004C4717">
      <w:trPr>
        <w:cantSplit/>
        <w:trHeight w:hRule="exact" w:val="510"/>
      </w:trPr>
      <w:tc>
        <w:tcPr>
          <w:tcW w:w="5187" w:type="dxa"/>
          <w:vAlign w:val="bottom"/>
        </w:tcPr>
        <w:p w14:paraId="06DFC09E" w14:textId="77777777" w:rsidR="00C177B4" w:rsidRDefault="0043669C" w:rsidP="0043669C">
          <w:pPr>
            <w:pStyle w:val="Yltunniste"/>
            <w:rPr>
              <w:b/>
            </w:rPr>
          </w:pPr>
          <w:r w:rsidRPr="00AF5A45">
            <w:t>Laurea-ammattikorkeakoulu</w:t>
          </w:r>
        </w:p>
      </w:tc>
      <w:tc>
        <w:tcPr>
          <w:tcW w:w="5019" w:type="dxa"/>
          <w:gridSpan w:val="2"/>
          <w:vAlign w:val="bottom"/>
        </w:tcPr>
        <w:p w14:paraId="50ED2CDD" w14:textId="0D133A1E" w:rsidR="00C177B4" w:rsidRPr="002A717D" w:rsidRDefault="00EA44CD" w:rsidP="0043669C">
          <w:pPr>
            <w:pStyle w:val="Yltunniste"/>
          </w:pPr>
          <w:r>
            <w:fldChar w:fldCharType="begin"/>
          </w:r>
          <w:r>
            <w:instrText xml:space="preserve"> STYLEREF  YTpäiväys  \* MERGEFORMAT </w:instrText>
          </w:r>
          <w:r>
            <w:fldChar w:fldCharType="separate"/>
          </w:r>
          <w:r w:rsidR="001F4EA1">
            <w:rPr>
              <w:noProof/>
            </w:rPr>
            <w:t>18.9.2019</w:t>
          </w:r>
          <w:r>
            <w:rPr>
              <w:noProof/>
            </w:rPr>
            <w:fldChar w:fldCharType="end"/>
          </w:r>
        </w:p>
      </w:tc>
    </w:tr>
    <w:bookmarkEnd w:id="0"/>
  </w:tbl>
  <w:p w14:paraId="446AEB41" w14:textId="77777777" w:rsidR="00A65A05" w:rsidRPr="004C4717" w:rsidRDefault="00A65A05" w:rsidP="00AF5A45">
    <w:pPr>
      <w:pStyle w:val="Eivli"/>
      <w:rPr>
        <w:sz w:val="48"/>
        <w:szCs w:val="4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CE09D" w14:textId="77777777" w:rsidR="00A65A05" w:rsidRDefault="00A65A05">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ulukkoRuudukko"/>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87"/>
      <w:gridCol w:w="3891"/>
      <w:gridCol w:w="1128"/>
    </w:tblGrid>
    <w:tr w:rsidR="00836D15" w:rsidRPr="00AF5A45" w14:paraId="1F5E067E" w14:textId="77777777" w:rsidTr="002A00C4">
      <w:trPr>
        <w:cantSplit/>
        <w:trHeight w:hRule="exact" w:val="284"/>
      </w:trPr>
      <w:tc>
        <w:tcPr>
          <w:tcW w:w="5187" w:type="dxa"/>
          <w:vMerge w:val="restart"/>
        </w:tcPr>
        <w:p w14:paraId="2ED910F4" w14:textId="77777777" w:rsidR="00836D15" w:rsidRPr="00836D15" w:rsidRDefault="00836D15" w:rsidP="00836D15">
          <w:pPr>
            <w:pStyle w:val="Yltunniste"/>
            <w:rPr>
              <w:b/>
            </w:rPr>
          </w:pPr>
          <w:r>
            <w:rPr>
              <w:b/>
            </w:rPr>
            <w:fldChar w:fldCharType="begin"/>
          </w:r>
          <w:r>
            <w:rPr>
              <w:b/>
            </w:rPr>
            <w:instrText xml:space="preserve"> STYLEREF  YTnimiNro  \* MERGEFORMAT </w:instrText>
          </w:r>
          <w:r>
            <w:rPr>
              <w:b/>
            </w:rPr>
            <w:fldChar w:fldCharType="end"/>
          </w:r>
        </w:p>
      </w:tc>
      <w:tc>
        <w:tcPr>
          <w:tcW w:w="3891" w:type="dxa"/>
        </w:tcPr>
        <w:p w14:paraId="586C2E1E" w14:textId="77777777" w:rsidR="00836D15" w:rsidRPr="007365E5" w:rsidRDefault="00836D15" w:rsidP="00836D15">
          <w:pPr>
            <w:pStyle w:val="Yltunniste"/>
            <w:rPr>
              <w:b/>
            </w:rPr>
          </w:pPr>
          <w:r w:rsidRPr="007365E5">
            <w:rPr>
              <w:b/>
            </w:rPr>
            <w:fldChar w:fldCharType="begin"/>
          </w:r>
          <w:r w:rsidRPr="007365E5">
            <w:rPr>
              <w:b/>
            </w:rPr>
            <w:instrText xml:space="preserve"> STYLEREF  YTasiakTyyppi  \* MERGEFORMAT </w:instrText>
          </w:r>
          <w:r w:rsidRPr="007365E5">
            <w:rPr>
              <w:b/>
            </w:rPr>
            <w:fldChar w:fldCharType="end"/>
          </w:r>
        </w:p>
      </w:tc>
      <w:tc>
        <w:tcPr>
          <w:tcW w:w="1128" w:type="dxa"/>
        </w:tcPr>
        <w:p w14:paraId="493207B2" w14:textId="77777777" w:rsidR="00836D15" w:rsidRDefault="00836D15" w:rsidP="00836D15">
          <w:pPr>
            <w:pStyle w:val="Yltunniste"/>
          </w:pPr>
        </w:p>
      </w:tc>
    </w:tr>
    <w:tr w:rsidR="00836D15" w:rsidRPr="00AF5A45" w14:paraId="05314D77" w14:textId="77777777" w:rsidTr="002A00C4">
      <w:trPr>
        <w:cantSplit/>
        <w:trHeight w:hRule="exact" w:val="284"/>
      </w:trPr>
      <w:tc>
        <w:tcPr>
          <w:tcW w:w="5187" w:type="dxa"/>
          <w:vMerge/>
        </w:tcPr>
        <w:p w14:paraId="752BC68B" w14:textId="77777777" w:rsidR="00836D15" w:rsidRDefault="00836D15" w:rsidP="00836D15">
          <w:pPr>
            <w:pStyle w:val="Yltunniste"/>
            <w:rPr>
              <w:b/>
            </w:rPr>
          </w:pPr>
        </w:p>
      </w:tc>
      <w:tc>
        <w:tcPr>
          <w:tcW w:w="5019" w:type="dxa"/>
          <w:gridSpan w:val="2"/>
        </w:tcPr>
        <w:p w14:paraId="2B6CBA3C" w14:textId="77777777" w:rsidR="00836D15" w:rsidRDefault="00836D15" w:rsidP="00836D15">
          <w:pPr>
            <w:pStyle w:val="Yltunniste"/>
          </w:pPr>
          <w:r w:rsidRPr="00AF5A45">
            <w:fldChar w:fldCharType="begin"/>
          </w:r>
          <w:r w:rsidRPr="00AF5A45">
            <w:instrText xml:space="preserve"> STYLEREF  YTjaksokoodi  \* MERGEFORMAT </w:instrText>
          </w:r>
          <w:r w:rsidRPr="00AF5A45">
            <w:fldChar w:fldCharType="end"/>
          </w:r>
          <w:r w:rsidRPr="00AF5A45">
            <w:t>/</w:t>
          </w:r>
          <w:r>
            <w:fldChar w:fldCharType="begin"/>
          </w:r>
          <w:r>
            <w:instrText xml:space="preserve"> STYLEREF  YTtoteutuskoodi  \* MERGEFORMAT </w:instrText>
          </w:r>
          <w:r>
            <w:fldChar w:fldCharType="end"/>
          </w:r>
          <w:r w:rsidRPr="00AF5A45">
            <w:t>/</w:t>
          </w:r>
          <w:r w:rsidRPr="00AF5A45">
            <w:fldChar w:fldCharType="begin"/>
          </w:r>
          <w:r w:rsidRPr="00AF5A45">
            <w:instrText xml:space="preserve"> STYLEREF  YTopettaja  \* MERGEFORMAT </w:instrText>
          </w:r>
          <w:r w:rsidRPr="00AF5A45">
            <w:fldChar w:fldCharType="end"/>
          </w:r>
        </w:p>
      </w:tc>
    </w:tr>
    <w:tr w:rsidR="00836D15" w:rsidRPr="00AF5A45" w14:paraId="67EED78B" w14:textId="77777777" w:rsidTr="002A00C4">
      <w:trPr>
        <w:cantSplit/>
        <w:trHeight w:hRule="exact" w:val="567"/>
      </w:trPr>
      <w:tc>
        <w:tcPr>
          <w:tcW w:w="5187" w:type="dxa"/>
          <w:vAlign w:val="bottom"/>
        </w:tcPr>
        <w:p w14:paraId="4F759483" w14:textId="77777777" w:rsidR="00836D15" w:rsidRDefault="00836D15" w:rsidP="00836D15">
          <w:pPr>
            <w:pStyle w:val="Yltunniste"/>
            <w:rPr>
              <w:b/>
            </w:rPr>
          </w:pPr>
          <w:r w:rsidRPr="00AF5A45">
            <w:t>Laurea-ammattikorkeakoulu</w:t>
          </w:r>
        </w:p>
      </w:tc>
      <w:tc>
        <w:tcPr>
          <w:tcW w:w="5019" w:type="dxa"/>
          <w:gridSpan w:val="2"/>
          <w:vAlign w:val="bottom"/>
        </w:tcPr>
        <w:p w14:paraId="6CCF4DF6" w14:textId="77777777" w:rsidR="00836D15" w:rsidRPr="002A717D" w:rsidRDefault="00836D15" w:rsidP="00836D15">
          <w:pPr>
            <w:pStyle w:val="Yltunniste"/>
          </w:pPr>
          <w:r w:rsidRPr="002A717D">
            <w:fldChar w:fldCharType="begin"/>
          </w:r>
          <w:r w:rsidRPr="002A717D">
            <w:instrText xml:space="preserve"> STYLEREF  YTpäiväys  \* MERGEFORMAT </w:instrText>
          </w:r>
          <w:r w:rsidRPr="002A717D">
            <w:fldChar w:fldCharType="end"/>
          </w:r>
        </w:p>
      </w:tc>
    </w:tr>
  </w:tbl>
  <w:p w14:paraId="50CFCF07" w14:textId="77777777" w:rsidR="008F6FD3" w:rsidRPr="00C70404" w:rsidRDefault="008F6FD3">
    <w:pPr>
      <w:pStyle w:val="Yltunniste"/>
      <w:rPr>
        <w:sz w:val="36"/>
        <w:szCs w:val="3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ulukkoRuudukko"/>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87"/>
      <w:gridCol w:w="3891"/>
      <w:gridCol w:w="1128"/>
    </w:tblGrid>
    <w:tr w:rsidR="006E47C4" w:rsidRPr="00AF5A45" w14:paraId="72645E82" w14:textId="77777777" w:rsidTr="004C4717">
      <w:trPr>
        <w:cantSplit/>
        <w:trHeight w:hRule="exact" w:val="255"/>
      </w:trPr>
      <w:tc>
        <w:tcPr>
          <w:tcW w:w="5187" w:type="dxa"/>
          <w:vMerge w:val="restart"/>
        </w:tcPr>
        <w:p w14:paraId="52AF8F16" w14:textId="38BA0386" w:rsidR="006E47C4" w:rsidRPr="00836D15" w:rsidRDefault="006E47C4" w:rsidP="009B722D">
          <w:pPr>
            <w:pStyle w:val="Yltunniste"/>
            <w:rPr>
              <w:b/>
            </w:rPr>
          </w:pPr>
          <w:r>
            <w:rPr>
              <w:b/>
            </w:rPr>
            <w:fldChar w:fldCharType="begin"/>
          </w:r>
          <w:r>
            <w:rPr>
              <w:b/>
            </w:rPr>
            <w:instrText xml:space="preserve"> STYLEREF  YTnimiNro  \* MERGEFORMAT </w:instrText>
          </w:r>
          <w:r>
            <w:rPr>
              <w:b/>
            </w:rPr>
            <w:fldChar w:fldCharType="separate"/>
          </w:r>
          <w:r w:rsidR="001F4EA1">
            <w:rPr>
              <w:b/>
              <w:noProof/>
            </w:rPr>
            <w:t>Oona Tähtisalmi Irina Bedukevits</w:t>
          </w:r>
          <w:r>
            <w:rPr>
              <w:b/>
            </w:rPr>
            <w:fldChar w:fldCharType="end"/>
          </w:r>
        </w:p>
      </w:tc>
      <w:tc>
        <w:tcPr>
          <w:tcW w:w="3891" w:type="dxa"/>
        </w:tcPr>
        <w:p w14:paraId="341129B1" w14:textId="757D87AD" w:rsidR="006E47C4" w:rsidRPr="007365E5" w:rsidRDefault="006E47C4" w:rsidP="009B722D">
          <w:pPr>
            <w:pStyle w:val="Yltunniste"/>
            <w:rPr>
              <w:b/>
            </w:rPr>
          </w:pPr>
          <w:r w:rsidRPr="007365E5">
            <w:rPr>
              <w:b/>
            </w:rPr>
            <w:fldChar w:fldCharType="begin"/>
          </w:r>
          <w:r w:rsidRPr="007365E5">
            <w:rPr>
              <w:b/>
            </w:rPr>
            <w:instrText xml:space="preserve"> STYLEREF  YTasiakTyyppi  \* MERGEFORMAT </w:instrText>
          </w:r>
          <w:r w:rsidRPr="007365E5">
            <w:rPr>
              <w:b/>
            </w:rPr>
            <w:fldChar w:fldCharType="separate"/>
          </w:r>
          <w:r w:rsidR="001F4EA1">
            <w:rPr>
              <w:b/>
              <w:noProof/>
            </w:rPr>
            <w:t>Projektinsuunnitelma</w:t>
          </w:r>
          <w:r w:rsidRPr="007365E5">
            <w:rPr>
              <w:b/>
            </w:rPr>
            <w:fldChar w:fldCharType="end"/>
          </w:r>
        </w:p>
      </w:tc>
      <w:tc>
        <w:tcPr>
          <w:tcW w:w="1128" w:type="dxa"/>
        </w:tcPr>
        <w:p w14:paraId="117937F5" w14:textId="6F8CC29D" w:rsidR="006E47C4" w:rsidRDefault="006E47C4" w:rsidP="009B722D">
          <w:pPr>
            <w:pStyle w:val="Yltunniste"/>
          </w:pPr>
          <w:r>
            <w:fldChar w:fldCharType="begin"/>
          </w:r>
          <w:r>
            <w:instrText>PAGE   \* MERGEFORMAT</w:instrText>
          </w:r>
          <w:r>
            <w:fldChar w:fldCharType="separate"/>
          </w:r>
          <w:r w:rsidR="009208F6">
            <w:rPr>
              <w:noProof/>
            </w:rPr>
            <w:t>8</w:t>
          </w:r>
          <w:r>
            <w:fldChar w:fldCharType="end"/>
          </w:r>
          <w:r>
            <w:t xml:space="preserve"> (</w:t>
          </w:r>
          <w:r w:rsidR="000A0D60">
            <w:rPr>
              <w:noProof/>
            </w:rPr>
            <w:fldChar w:fldCharType="begin"/>
          </w:r>
          <w:r w:rsidR="000A0D60">
            <w:rPr>
              <w:noProof/>
            </w:rPr>
            <w:instrText xml:space="preserve"> NUMPAGES   \* MERGEFORMAT </w:instrText>
          </w:r>
          <w:r w:rsidR="000A0D60">
            <w:rPr>
              <w:noProof/>
            </w:rPr>
            <w:fldChar w:fldCharType="separate"/>
          </w:r>
          <w:r w:rsidR="009208F6">
            <w:rPr>
              <w:noProof/>
            </w:rPr>
            <w:t>8</w:t>
          </w:r>
          <w:r w:rsidR="000A0D60">
            <w:rPr>
              <w:noProof/>
            </w:rPr>
            <w:fldChar w:fldCharType="end"/>
          </w:r>
          <w:r>
            <w:t>)</w:t>
          </w:r>
        </w:p>
      </w:tc>
    </w:tr>
    <w:tr w:rsidR="006E47C4" w:rsidRPr="00AF5A45" w14:paraId="37160C04" w14:textId="77777777" w:rsidTr="004C4717">
      <w:trPr>
        <w:cantSplit/>
        <w:trHeight w:hRule="exact" w:val="255"/>
      </w:trPr>
      <w:tc>
        <w:tcPr>
          <w:tcW w:w="5187" w:type="dxa"/>
          <w:vMerge/>
        </w:tcPr>
        <w:p w14:paraId="0F8A9D63" w14:textId="77777777" w:rsidR="006E47C4" w:rsidRDefault="006E47C4" w:rsidP="009B722D">
          <w:pPr>
            <w:pStyle w:val="Yltunniste"/>
            <w:rPr>
              <w:b/>
            </w:rPr>
          </w:pPr>
        </w:p>
      </w:tc>
      <w:tc>
        <w:tcPr>
          <w:tcW w:w="5019" w:type="dxa"/>
          <w:gridSpan w:val="2"/>
        </w:tcPr>
        <w:p w14:paraId="53C491B1" w14:textId="1D98765B" w:rsidR="006E47C4" w:rsidRDefault="00EA44CD" w:rsidP="009B722D">
          <w:pPr>
            <w:pStyle w:val="Yltunniste"/>
          </w:pPr>
          <w:r>
            <w:fldChar w:fldCharType="begin"/>
          </w:r>
          <w:r>
            <w:instrText xml:space="preserve"> STYLEREF  YTjaksokoodi  \* MERGEFORMAT </w:instrText>
          </w:r>
          <w:r>
            <w:fldChar w:fldCharType="separate"/>
          </w:r>
          <w:r w:rsidR="001F4EA1">
            <w:rPr>
              <w:noProof/>
            </w:rPr>
            <w:t>Projektinhallinta ja viestintä</w:t>
          </w:r>
          <w:r>
            <w:rPr>
              <w:noProof/>
            </w:rPr>
            <w:fldChar w:fldCharType="end"/>
          </w:r>
          <w:r w:rsidR="006E47C4" w:rsidRPr="00AF5A45">
            <w:t>/</w:t>
          </w:r>
          <w:r>
            <w:fldChar w:fldCharType="begin"/>
          </w:r>
          <w:r>
            <w:instrText xml:space="preserve"> STYLEREF  YTtoteutuskoodi  \* MERGEFORMAT </w:instrText>
          </w:r>
          <w:r>
            <w:fldChar w:fldCharType="separate"/>
          </w:r>
          <w:r w:rsidR="001F4EA1">
            <w:rPr>
              <w:noProof/>
            </w:rPr>
            <w:t>R0183-3033</w:t>
          </w:r>
          <w:r>
            <w:rPr>
              <w:noProof/>
            </w:rPr>
            <w:fldChar w:fldCharType="end"/>
          </w:r>
          <w:r w:rsidR="006E47C4" w:rsidRPr="00AF5A45">
            <w:t>/</w:t>
          </w:r>
          <w:r>
            <w:fldChar w:fldCharType="begin"/>
          </w:r>
          <w:r>
            <w:instrText xml:space="preserve"> STYLEREF  YTopettaja  \* MERGEFORMAT </w:instrText>
          </w:r>
          <w:r>
            <w:fldChar w:fldCharType="separate"/>
          </w:r>
          <w:r w:rsidR="001F4EA1">
            <w:rPr>
              <w:noProof/>
            </w:rPr>
            <w:t>Lehtilinna</w:t>
          </w:r>
          <w:r>
            <w:rPr>
              <w:noProof/>
            </w:rPr>
            <w:fldChar w:fldCharType="end"/>
          </w:r>
        </w:p>
      </w:tc>
    </w:tr>
    <w:tr w:rsidR="006E47C4" w:rsidRPr="00AF5A45" w14:paraId="7712EA42" w14:textId="77777777" w:rsidTr="004C4717">
      <w:trPr>
        <w:cantSplit/>
        <w:trHeight w:hRule="exact" w:val="510"/>
      </w:trPr>
      <w:tc>
        <w:tcPr>
          <w:tcW w:w="5187" w:type="dxa"/>
          <w:vAlign w:val="bottom"/>
        </w:tcPr>
        <w:p w14:paraId="63D7D1B0" w14:textId="77777777" w:rsidR="006E47C4" w:rsidRDefault="006E47C4" w:rsidP="009B722D">
          <w:pPr>
            <w:pStyle w:val="Yltunniste"/>
            <w:rPr>
              <w:b/>
            </w:rPr>
          </w:pPr>
          <w:r w:rsidRPr="00AF5A45">
            <w:t>Laurea-ammattikorkeakoulu</w:t>
          </w:r>
        </w:p>
      </w:tc>
      <w:tc>
        <w:tcPr>
          <w:tcW w:w="5019" w:type="dxa"/>
          <w:gridSpan w:val="2"/>
          <w:vAlign w:val="bottom"/>
        </w:tcPr>
        <w:p w14:paraId="69943DC7" w14:textId="31B983E9" w:rsidR="006E47C4" w:rsidRPr="002A717D" w:rsidRDefault="00EA44CD" w:rsidP="009B722D">
          <w:pPr>
            <w:pStyle w:val="Yltunniste"/>
          </w:pPr>
          <w:r>
            <w:fldChar w:fldCharType="begin"/>
          </w:r>
          <w:r>
            <w:instrText xml:space="preserve"> STYLEREF  YTpäiväys  \* MERGEFORMAT </w:instrText>
          </w:r>
          <w:r>
            <w:fldChar w:fldCharType="separate"/>
          </w:r>
          <w:r w:rsidR="001F4EA1">
            <w:rPr>
              <w:noProof/>
            </w:rPr>
            <w:t>18.9.2019</w:t>
          </w:r>
          <w:r>
            <w:rPr>
              <w:noProof/>
            </w:rPr>
            <w:fldChar w:fldCharType="end"/>
          </w:r>
        </w:p>
      </w:tc>
    </w:tr>
  </w:tbl>
  <w:p w14:paraId="2BB1E68E" w14:textId="77777777" w:rsidR="006E47C4" w:rsidRPr="004C4717" w:rsidRDefault="006E47C4" w:rsidP="00202A74">
    <w:pPr>
      <w:pStyle w:val="Eivli"/>
      <w:rPr>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7D53"/>
    <w:multiLevelType w:val="hybridMultilevel"/>
    <w:tmpl w:val="8F3C64D0"/>
    <w:lvl w:ilvl="0" w:tplc="9D64AE20">
      <w:numFmt w:val="bullet"/>
      <w:lvlText w:val="-"/>
      <w:lvlJc w:val="left"/>
      <w:pPr>
        <w:ind w:left="3908" w:hanging="1300"/>
      </w:pPr>
      <w:rPr>
        <w:rFonts w:ascii="Trebuchet MS" w:eastAsiaTheme="minorHAnsi" w:hAnsi="Trebuchet MS" w:cstheme="minorHAnsi"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 w15:restartNumberingAfterBreak="0">
    <w:nsid w:val="076F601C"/>
    <w:multiLevelType w:val="hybridMultilevel"/>
    <w:tmpl w:val="9482BD66"/>
    <w:lvl w:ilvl="0" w:tplc="80F497F0">
      <w:start w:val="1"/>
      <w:numFmt w:val="bullet"/>
      <w:lvlText w:val="–"/>
      <w:lvlJc w:val="left"/>
      <w:pPr>
        <w:ind w:left="2968" w:hanging="360"/>
      </w:pPr>
      <w:rPr>
        <w:rFonts w:ascii="Trebuchet MS" w:hAnsi="Trebuchet MS"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2" w15:restartNumberingAfterBreak="0">
    <w:nsid w:val="26571A58"/>
    <w:multiLevelType w:val="multilevel"/>
    <w:tmpl w:val="3E5EFD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6AF4ACA"/>
    <w:multiLevelType w:val="hybridMultilevel"/>
    <w:tmpl w:val="586CAB38"/>
    <w:lvl w:ilvl="0" w:tplc="F4503E0E">
      <w:start w:val="1"/>
      <w:numFmt w:val="bullet"/>
      <w:pStyle w:val="LuetelmaLEIP46"/>
      <w:lvlText w:val="—"/>
      <w:lvlJc w:val="left"/>
      <w:pPr>
        <w:ind w:left="3328" w:hanging="360"/>
      </w:pPr>
      <w:rPr>
        <w:rFonts w:ascii="Trebuchet MS" w:hAnsi="Trebuchet MS"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4" w15:restartNumberingAfterBreak="0">
    <w:nsid w:val="27C67F25"/>
    <w:multiLevelType w:val="hybridMultilevel"/>
    <w:tmpl w:val="297A800C"/>
    <w:lvl w:ilvl="0" w:tplc="23C4975C">
      <w:start w:val="1"/>
      <w:numFmt w:val="decimal"/>
      <w:lvlText w:val="%1."/>
      <w:lvlJc w:val="left"/>
      <w:pPr>
        <w:ind w:left="3328" w:hanging="360"/>
      </w:pPr>
    </w:lvl>
    <w:lvl w:ilvl="1" w:tplc="040B0019" w:tentative="1">
      <w:start w:val="1"/>
      <w:numFmt w:val="lowerLetter"/>
      <w:lvlText w:val="%2."/>
      <w:lvlJc w:val="left"/>
      <w:pPr>
        <w:ind w:left="4048" w:hanging="360"/>
      </w:pPr>
    </w:lvl>
    <w:lvl w:ilvl="2" w:tplc="040B001B" w:tentative="1">
      <w:start w:val="1"/>
      <w:numFmt w:val="lowerRoman"/>
      <w:lvlText w:val="%3."/>
      <w:lvlJc w:val="right"/>
      <w:pPr>
        <w:ind w:left="4768" w:hanging="180"/>
      </w:pPr>
    </w:lvl>
    <w:lvl w:ilvl="3" w:tplc="040B000F" w:tentative="1">
      <w:start w:val="1"/>
      <w:numFmt w:val="decimal"/>
      <w:lvlText w:val="%4."/>
      <w:lvlJc w:val="left"/>
      <w:pPr>
        <w:ind w:left="5488" w:hanging="360"/>
      </w:pPr>
    </w:lvl>
    <w:lvl w:ilvl="4" w:tplc="040B0019" w:tentative="1">
      <w:start w:val="1"/>
      <w:numFmt w:val="lowerLetter"/>
      <w:lvlText w:val="%5."/>
      <w:lvlJc w:val="left"/>
      <w:pPr>
        <w:ind w:left="6208" w:hanging="360"/>
      </w:pPr>
    </w:lvl>
    <w:lvl w:ilvl="5" w:tplc="040B001B" w:tentative="1">
      <w:start w:val="1"/>
      <w:numFmt w:val="lowerRoman"/>
      <w:lvlText w:val="%6."/>
      <w:lvlJc w:val="right"/>
      <w:pPr>
        <w:ind w:left="6928" w:hanging="180"/>
      </w:pPr>
    </w:lvl>
    <w:lvl w:ilvl="6" w:tplc="040B000F" w:tentative="1">
      <w:start w:val="1"/>
      <w:numFmt w:val="decimal"/>
      <w:lvlText w:val="%7."/>
      <w:lvlJc w:val="left"/>
      <w:pPr>
        <w:ind w:left="7648" w:hanging="360"/>
      </w:pPr>
    </w:lvl>
    <w:lvl w:ilvl="7" w:tplc="040B0019" w:tentative="1">
      <w:start w:val="1"/>
      <w:numFmt w:val="lowerLetter"/>
      <w:lvlText w:val="%8."/>
      <w:lvlJc w:val="left"/>
      <w:pPr>
        <w:ind w:left="8368" w:hanging="360"/>
      </w:pPr>
    </w:lvl>
    <w:lvl w:ilvl="8" w:tplc="040B001B" w:tentative="1">
      <w:start w:val="1"/>
      <w:numFmt w:val="lowerRoman"/>
      <w:lvlText w:val="%9."/>
      <w:lvlJc w:val="right"/>
      <w:pPr>
        <w:ind w:left="9088" w:hanging="180"/>
      </w:pPr>
    </w:lvl>
  </w:abstractNum>
  <w:abstractNum w:abstractNumId="5" w15:restartNumberingAfterBreak="0">
    <w:nsid w:val="291C5D62"/>
    <w:multiLevelType w:val="hybridMultilevel"/>
    <w:tmpl w:val="7AB621C8"/>
    <w:lvl w:ilvl="0" w:tplc="9E7431DC">
      <w:start w:val="1"/>
      <w:numFmt w:val="decimal"/>
      <w:pStyle w:val="NumeroituLEIP46"/>
      <w:lvlText w:val="%1."/>
      <w:lvlJc w:val="left"/>
      <w:pPr>
        <w:ind w:left="3328" w:hanging="360"/>
      </w:pPr>
    </w:lvl>
    <w:lvl w:ilvl="1" w:tplc="040B0019" w:tentative="1">
      <w:start w:val="1"/>
      <w:numFmt w:val="lowerLetter"/>
      <w:lvlText w:val="%2."/>
      <w:lvlJc w:val="left"/>
      <w:pPr>
        <w:ind w:left="4048" w:hanging="360"/>
      </w:pPr>
    </w:lvl>
    <w:lvl w:ilvl="2" w:tplc="040B001B" w:tentative="1">
      <w:start w:val="1"/>
      <w:numFmt w:val="lowerRoman"/>
      <w:lvlText w:val="%3."/>
      <w:lvlJc w:val="right"/>
      <w:pPr>
        <w:ind w:left="4768" w:hanging="180"/>
      </w:pPr>
    </w:lvl>
    <w:lvl w:ilvl="3" w:tplc="040B000F" w:tentative="1">
      <w:start w:val="1"/>
      <w:numFmt w:val="decimal"/>
      <w:lvlText w:val="%4."/>
      <w:lvlJc w:val="left"/>
      <w:pPr>
        <w:ind w:left="5488" w:hanging="360"/>
      </w:pPr>
    </w:lvl>
    <w:lvl w:ilvl="4" w:tplc="040B0019" w:tentative="1">
      <w:start w:val="1"/>
      <w:numFmt w:val="lowerLetter"/>
      <w:lvlText w:val="%5."/>
      <w:lvlJc w:val="left"/>
      <w:pPr>
        <w:ind w:left="6208" w:hanging="360"/>
      </w:pPr>
    </w:lvl>
    <w:lvl w:ilvl="5" w:tplc="040B001B" w:tentative="1">
      <w:start w:val="1"/>
      <w:numFmt w:val="lowerRoman"/>
      <w:lvlText w:val="%6."/>
      <w:lvlJc w:val="right"/>
      <w:pPr>
        <w:ind w:left="6928" w:hanging="180"/>
      </w:pPr>
    </w:lvl>
    <w:lvl w:ilvl="6" w:tplc="040B000F" w:tentative="1">
      <w:start w:val="1"/>
      <w:numFmt w:val="decimal"/>
      <w:lvlText w:val="%7."/>
      <w:lvlJc w:val="left"/>
      <w:pPr>
        <w:ind w:left="7648" w:hanging="360"/>
      </w:pPr>
    </w:lvl>
    <w:lvl w:ilvl="7" w:tplc="040B0019" w:tentative="1">
      <w:start w:val="1"/>
      <w:numFmt w:val="lowerLetter"/>
      <w:lvlText w:val="%8."/>
      <w:lvlJc w:val="left"/>
      <w:pPr>
        <w:ind w:left="8368" w:hanging="360"/>
      </w:pPr>
    </w:lvl>
    <w:lvl w:ilvl="8" w:tplc="040B001B" w:tentative="1">
      <w:start w:val="1"/>
      <w:numFmt w:val="lowerRoman"/>
      <w:lvlText w:val="%9."/>
      <w:lvlJc w:val="right"/>
      <w:pPr>
        <w:ind w:left="9088" w:hanging="180"/>
      </w:pPr>
    </w:lvl>
  </w:abstractNum>
  <w:abstractNum w:abstractNumId="6" w15:restartNumberingAfterBreak="0">
    <w:nsid w:val="2B0D5200"/>
    <w:multiLevelType w:val="hybridMultilevel"/>
    <w:tmpl w:val="010A1402"/>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7" w15:restartNumberingAfterBreak="0">
    <w:nsid w:val="585D3C6D"/>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8" w15:restartNumberingAfterBreak="0">
    <w:nsid w:val="59665C5A"/>
    <w:multiLevelType w:val="hybridMultilevel"/>
    <w:tmpl w:val="8B8628AC"/>
    <w:lvl w:ilvl="0" w:tplc="D3C81A34">
      <w:start w:val="1"/>
      <w:numFmt w:val="decimal"/>
      <w:lvlText w:val="%1."/>
      <w:lvlJc w:val="left"/>
      <w:pPr>
        <w:ind w:left="720" w:hanging="360"/>
      </w:pPr>
    </w:lvl>
    <w:lvl w:ilvl="1" w:tplc="88BE84B6">
      <w:start w:val="1"/>
      <w:numFmt w:val="lowerLetter"/>
      <w:lvlText w:val="%2."/>
      <w:lvlJc w:val="left"/>
      <w:pPr>
        <w:ind w:left="1440" w:hanging="360"/>
      </w:pPr>
    </w:lvl>
    <w:lvl w:ilvl="2" w:tplc="D7E874D0">
      <w:start w:val="1"/>
      <w:numFmt w:val="lowerRoman"/>
      <w:lvlText w:val="%3."/>
      <w:lvlJc w:val="right"/>
      <w:pPr>
        <w:ind w:left="2160" w:hanging="180"/>
      </w:pPr>
    </w:lvl>
    <w:lvl w:ilvl="3" w:tplc="E0469D00">
      <w:start w:val="1"/>
      <w:numFmt w:val="decimal"/>
      <w:lvlText w:val="%4."/>
      <w:lvlJc w:val="left"/>
      <w:pPr>
        <w:ind w:left="2880" w:hanging="360"/>
      </w:pPr>
    </w:lvl>
    <w:lvl w:ilvl="4" w:tplc="995E4854">
      <w:start w:val="1"/>
      <w:numFmt w:val="lowerLetter"/>
      <w:lvlText w:val="%5."/>
      <w:lvlJc w:val="left"/>
      <w:pPr>
        <w:ind w:left="3600" w:hanging="360"/>
      </w:pPr>
    </w:lvl>
    <w:lvl w:ilvl="5" w:tplc="260877C2">
      <w:start w:val="1"/>
      <w:numFmt w:val="lowerRoman"/>
      <w:lvlText w:val="%6."/>
      <w:lvlJc w:val="right"/>
      <w:pPr>
        <w:ind w:left="4320" w:hanging="180"/>
      </w:pPr>
    </w:lvl>
    <w:lvl w:ilvl="6" w:tplc="A8D81756">
      <w:start w:val="1"/>
      <w:numFmt w:val="decimal"/>
      <w:lvlText w:val="%7."/>
      <w:lvlJc w:val="left"/>
      <w:pPr>
        <w:ind w:left="5040" w:hanging="360"/>
      </w:pPr>
    </w:lvl>
    <w:lvl w:ilvl="7" w:tplc="B5D093CA">
      <w:start w:val="1"/>
      <w:numFmt w:val="lowerLetter"/>
      <w:lvlText w:val="%8."/>
      <w:lvlJc w:val="left"/>
      <w:pPr>
        <w:ind w:left="5760" w:hanging="360"/>
      </w:pPr>
    </w:lvl>
    <w:lvl w:ilvl="8" w:tplc="2D743574">
      <w:start w:val="1"/>
      <w:numFmt w:val="lowerRoman"/>
      <w:lvlText w:val="%9."/>
      <w:lvlJc w:val="right"/>
      <w:pPr>
        <w:ind w:left="6480" w:hanging="180"/>
      </w:pPr>
    </w:lvl>
  </w:abstractNum>
  <w:num w:numId="1">
    <w:abstractNumId w:val="8"/>
  </w:num>
  <w:num w:numId="2">
    <w:abstractNumId w:val="2"/>
  </w:num>
  <w:num w:numId="3">
    <w:abstractNumId w:val="1"/>
  </w:num>
  <w:num w:numId="4">
    <w:abstractNumId w:val="4"/>
  </w:num>
  <w:num w:numId="5">
    <w:abstractNumId w:val="3"/>
  </w:num>
  <w:num w:numId="6">
    <w:abstractNumId w:val="5"/>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BF7"/>
    <w:rsid w:val="00005B7B"/>
    <w:rsid w:val="000142A2"/>
    <w:rsid w:val="000209A5"/>
    <w:rsid w:val="000308FB"/>
    <w:rsid w:val="00031709"/>
    <w:rsid w:val="00046CD4"/>
    <w:rsid w:val="00055B97"/>
    <w:rsid w:val="00072EE6"/>
    <w:rsid w:val="00074B39"/>
    <w:rsid w:val="00075D2B"/>
    <w:rsid w:val="00087510"/>
    <w:rsid w:val="000A0624"/>
    <w:rsid w:val="000A0BD6"/>
    <w:rsid w:val="000A0D60"/>
    <w:rsid w:val="000A72ED"/>
    <w:rsid w:val="000B3154"/>
    <w:rsid w:val="000B51E7"/>
    <w:rsid w:val="000B681A"/>
    <w:rsid w:val="000C2D4F"/>
    <w:rsid w:val="000C32C7"/>
    <w:rsid w:val="000C39A3"/>
    <w:rsid w:val="000F23DE"/>
    <w:rsid w:val="000F292C"/>
    <w:rsid w:val="000F53BD"/>
    <w:rsid w:val="000F6D3B"/>
    <w:rsid w:val="001145F7"/>
    <w:rsid w:val="00115E62"/>
    <w:rsid w:val="001253E1"/>
    <w:rsid w:val="00127657"/>
    <w:rsid w:val="00140C3C"/>
    <w:rsid w:val="00145BBE"/>
    <w:rsid w:val="00146A06"/>
    <w:rsid w:val="00162E3F"/>
    <w:rsid w:val="001651BE"/>
    <w:rsid w:val="00170F07"/>
    <w:rsid w:val="00171302"/>
    <w:rsid w:val="00177FFA"/>
    <w:rsid w:val="00190A7F"/>
    <w:rsid w:val="001944EC"/>
    <w:rsid w:val="0019688E"/>
    <w:rsid w:val="00197239"/>
    <w:rsid w:val="00197AC0"/>
    <w:rsid w:val="001A5A05"/>
    <w:rsid w:val="001A6FDD"/>
    <w:rsid w:val="001B05F7"/>
    <w:rsid w:val="001C2142"/>
    <w:rsid w:val="001C4472"/>
    <w:rsid w:val="001D5FC9"/>
    <w:rsid w:val="001D6BF5"/>
    <w:rsid w:val="001D73F3"/>
    <w:rsid w:val="001E4353"/>
    <w:rsid w:val="001F185F"/>
    <w:rsid w:val="001F4043"/>
    <w:rsid w:val="001F4EA1"/>
    <w:rsid w:val="001F641F"/>
    <w:rsid w:val="00202A74"/>
    <w:rsid w:val="002030B5"/>
    <w:rsid w:val="00211586"/>
    <w:rsid w:val="002170C4"/>
    <w:rsid w:val="00223E54"/>
    <w:rsid w:val="00250126"/>
    <w:rsid w:val="002531AA"/>
    <w:rsid w:val="00253693"/>
    <w:rsid w:val="00270341"/>
    <w:rsid w:val="002752CB"/>
    <w:rsid w:val="00275372"/>
    <w:rsid w:val="00286037"/>
    <w:rsid w:val="0029046A"/>
    <w:rsid w:val="00293F79"/>
    <w:rsid w:val="002950CC"/>
    <w:rsid w:val="002A00C4"/>
    <w:rsid w:val="002A717D"/>
    <w:rsid w:val="002B26FF"/>
    <w:rsid w:val="002B36A5"/>
    <w:rsid w:val="002B3DA4"/>
    <w:rsid w:val="002C261E"/>
    <w:rsid w:val="002D3D1B"/>
    <w:rsid w:val="002D7B35"/>
    <w:rsid w:val="002F4D88"/>
    <w:rsid w:val="003048A0"/>
    <w:rsid w:val="00306920"/>
    <w:rsid w:val="00310178"/>
    <w:rsid w:val="003102FC"/>
    <w:rsid w:val="0031417A"/>
    <w:rsid w:val="003231A2"/>
    <w:rsid w:val="00335F2A"/>
    <w:rsid w:val="00343C08"/>
    <w:rsid w:val="003537F3"/>
    <w:rsid w:val="003538A0"/>
    <w:rsid w:val="003539D0"/>
    <w:rsid w:val="00360214"/>
    <w:rsid w:val="00370E34"/>
    <w:rsid w:val="003732E6"/>
    <w:rsid w:val="003752EA"/>
    <w:rsid w:val="003B0E6D"/>
    <w:rsid w:val="003E07BE"/>
    <w:rsid w:val="003E0E78"/>
    <w:rsid w:val="003E2673"/>
    <w:rsid w:val="003F1739"/>
    <w:rsid w:val="003F4825"/>
    <w:rsid w:val="00403484"/>
    <w:rsid w:val="00411D39"/>
    <w:rsid w:val="0042430B"/>
    <w:rsid w:val="00426BFE"/>
    <w:rsid w:val="00434FD3"/>
    <w:rsid w:val="0043669C"/>
    <w:rsid w:val="00440187"/>
    <w:rsid w:val="00444B4E"/>
    <w:rsid w:val="004457FF"/>
    <w:rsid w:val="00445A8D"/>
    <w:rsid w:val="004553A9"/>
    <w:rsid w:val="004655AD"/>
    <w:rsid w:val="00475966"/>
    <w:rsid w:val="004A1A99"/>
    <w:rsid w:val="004A4095"/>
    <w:rsid w:val="004B3DA3"/>
    <w:rsid w:val="004C25AE"/>
    <w:rsid w:val="004C4717"/>
    <w:rsid w:val="004C79D3"/>
    <w:rsid w:val="004D0E67"/>
    <w:rsid w:val="004E1A61"/>
    <w:rsid w:val="004E3F96"/>
    <w:rsid w:val="004F473F"/>
    <w:rsid w:val="00517736"/>
    <w:rsid w:val="00520BE8"/>
    <w:rsid w:val="00536462"/>
    <w:rsid w:val="00553971"/>
    <w:rsid w:val="00555657"/>
    <w:rsid w:val="0057227B"/>
    <w:rsid w:val="005725E8"/>
    <w:rsid w:val="00573B94"/>
    <w:rsid w:val="005A2191"/>
    <w:rsid w:val="005A52BF"/>
    <w:rsid w:val="005A7B23"/>
    <w:rsid w:val="005B2085"/>
    <w:rsid w:val="005B52B8"/>
    <w:rsid w:val="005C0C80"/>
    <w:rsid w:val="005C64B2"/>
    <w:rsid w:val="005E30DA"/>
    <w:rsid w:val="005F7972"/>
    <w:rsid w:val="00612470"/>
    <w:rsid w:val="00614B52"/>
    <w:rsid w:val="00635B7D"/>
    <w:rsid w:val="006370F3"/>
    <w:rsid w:val="00641EBA"/>
    <w:rsid w:val="00644441"/>
    <w:rsid w:val="0065709B"/>
    <w:rsid w:val="00660392"/>
    <w:rsid w:val="00667674"/>
    <w:rsid w:val="00675EF1"/>
    <w:rsid w:val="00681443"/>
    <w:rsid w:val="0068197D"/>
    <w:rsid w:val="00684743"/>
    <w:rsid w:val="00686438"/>
    <w:rsid w:val="00690333"/>
    <w:rsid w:val="006905CB"/>
    <w:rsid w:val="006A54F1"/>
    <w:rsid w:val="006A5583"/>
    <w:rsid w:val="006C5174"/>
    <w:rsid w:val="006D037D"/>
    <w:rsid w:val="006D100E"/>
    <w:rsid w:val="006D3D2A"/>
    <w:rsid w:val="006E47C4"/>
    <w:rsid w:val="007025B3"/>
    <w:rsid w:val="00704497"/>
    <w:rsid w:val="007048A0"/>
    <w:rsid w:val="00706421"/>
    <w:rsid w:val="00715A2E"/>
    <w:rsid w:val="00724E66"/>
    <w:rsid w:val="007272B5"/>
    <w:rsid w:val="00727D29"/>
    <w:rsid w:val="007365E5"/>
    <w:rsid w:val="00737BF7"/>
    <w:rsid w:val="00741CD9"/>
    <w:rsid w:val="00746AF4"/>
    <w:rsid w:val="00747C91"/>
    <w:rsid w:val="00755020"/>
    <w:rsid w:val="00761603"/>
    <w:rsid w:val="00763A8F"/>
    <w:rsid w:val="00767650"/>
    <w:rsid w:val="00781511"/>
    <w:rsid w:val="00782103"/>
    <w:rsid w:val="0078245E"/>
    <w:rsid w:val="00782F7C"/>
    <w:rsid w:val="007844BF"/>
    <w:rsid w:val="007859F9"/>
    <w:rsid w:val="00785B4B"/>
    <w:rsid w:val="0079143B"/>
    <w:rsid w:val="00792042"/>
    <w:rsid w:val="00792460"/>
    <w:rsid w:val="007A2F58"/>
    <w:rsid w:val="007A55C6"/>
    <w:rsid w:val="007B5193"/>
    <w:rsid w:val="007B5C74"/>
    <w:rsid w:val="007B766B"/>
    <w:rsid w:val="007C0862"/>
    <w:rsid w:val="007C1462"/>
    <w:rsid w:val="007D2D42"/>
    <w:rsid w:val="007D422C"/>
    <w:rsid w:val="007E16B1"/>
    <w:rsid w:val="007E2E4B"/>
    <w:rsid w:val="007E7B2C"/>
    <w:rsid w:val="007F4418"/>
    <w:rsid w:val="00800085"/>
    <w:rsid w:val="00801A88"/>
    <w:rsid w:val="0080634E"/>
    <w:rsid w:val="0081480C"/>
    <w:rsid w:val="00836D15"/>
    <w:rsid w:val="00842FF4"/>
    <w:rsid w:val="00845421"/>
    <w:rsid w:val="00847BB9"/>
    <w:rsid w:val="00851F32"/>
    <w:rsid w:val="008541A8"/>
    <w:rsid w:val="00857F48"/>
    <w:rsid w:val="00864F57"/>
    <w:rsid w:val="0087391C"/>
    <w:rsid w:val="00873D7A"/>
    <w:rsid w:val="00884DB6"/>
    <w:rsid w:val="00887F3D"/>
    <w:rsid w:val="00891D8E"/>
    <w:rsid w:val="008B342C"/>
    <w:rsid w:val="008D1156"/>
    <w:rsid w:val="008E12BB"/>
    <w:rsid w:val="008E135F"/>
    <w:rsid w:val="008E5C8E"/>
    <w:rsid w:val="008F6FD3"/>
    <w:rsid w:val="008F7DD2"/>
    <w:rsid w:val="00915F79"/>
    <w:rsid w:val="009208F6"/>
    <w:rsid w:val="00923396"/>
    <w:rsid w:val="00933463"/>
    <w:rsid w:val="00936E85"/>
    <w:rsid w:val="0094040A"/>
    <w:rsid w:val="00945228"/>
    <w:rsid w:val="009466E3"/>
    <w:rsid w:val="009467A8"/>
    <w:rsid w:val="00956439"/>
    <w:rsid w:val="00960885"/>
    <w:rsid w:val="00970984"/>
    <w:rsid w:val="00986480"/>
    <w:rsid w:val="00995111"/>
    <w:rsid w:val="009A411B"/>
    <w:rsid w:val="009B722D"/>
    <w:rsid w:val="009C50E9"/>
    <w:rsid w:val="009F45CA"/>
    <w:rsid w:val="00A05191"/>
    <w:rsid w:val="00A10C95"/>
    <w:rsid w:val="00A15CDB"/>
    <w:rsid w:val="00A27612"/>
    <w:rsid w:val="00A35E46"/>
    <w:rsid w:val="00A3692F"/>
    <w:rsid w:val="00A52860"/>
    <w:rsid w:val="00A65A05"/>
    <w:rsid w:val="00A6789D"/>
    <w:rsid w:val="00A74942"/>
    <w:rsid w:val="00A86850"/>
    <w:rsid w:val="00AA2C2F"/>
    <w:rsid w:val="00AA50A4"/>
    <w:rsid w:val="00AA5739"/>
    <w:rsid w:val="00AA5826"/>
    <w:rsid w:val="00AA79C4"/>
    <w:rsid w:val="00AB26F6"/>
    <w:rsid w:val="00AB3F38"/>
    <w:rsid w:val="00AC2A2F"/>
    <w:rsid w:val="00AD2472"/>
    <w:rsid w:val="00AD35B5"/>
    <w:rsid w:val="00AE6DCF"/>
    <w:rsid w:val="00AF5A45"/>
    <w:rsid w:val="00B062F8"/>
    <w:rsid w:val="00B06FA6"/>
    <w:rsid w:val="00B15427"/>
    <w:rsid w:val="00B17BD2"/>
    <w:rsid w:val="00B25AC6"/>
    <w:rsid w:val="00B35967"/>
    <w:rsid w:val="00B43750"/>
    <w:rsid w:val="00B51CC6"/>
    <w:rsid w:val="00B60F2F"/>
    <w:rsid w:val="00B6492C"/>
    <w:rsid w:val="00B737A8"/>
    <w:rsid w:val="00B774FD"/>
    <w:rsid w:val="00B86777"/>
    <w:rsid w:val="00B87189"/>
    <w:rsid w:val="00B93B6B"/>
    <w:rsid w:val="00BB45BF"/>
    <w:rsid w:val="00BB46F0"/>
    <w:rsid w:val="00BC5D97"/>
    <w:rsid w:val="00BC6DAC"/>
    <w:rsid w:val="00BE78EA"/>
    <w:rsid w:val="00BF4744"/>
    <w:rsid w:val="00BF5B22"/>
    <w:rsid w:val="00C102E7"/>
    <w:rsid w:val="00C156B5"/>
    <w:rsid w:val="00C161EF"/>
    <w:rsid w:val="00C177B4"/>
    <w:rsid w:val="00C30EB4"/>
    <w:rsid w:val="00C3397C"/>
    <w:rsid w:val="00C33BFE"/>
    <w:rsid w:val="00C54E32"/>
    <w:rsid w:val="00C70404"/>
    <w:rsid w:val="00C71328"/>
    <w:rsid w:val="00C8551F"/>
    <w:rsid w:val="00C85887"/>
    <w:rsid w:val="00C91131"/>
    <w:rsid w:val="00C93292"/>
    <w:rsid w:val="00C94658"/>
    <w:rsid w:val="00CA04CA"/>
    <w:rsid w:val="00CB1983"/>
    <w:rsid w:val="00CB7170"/>
    <w:rsid w:val="00CC2A75"/>
    <w:rsid w:val="00CC6FC9"/>
    <w:rsid w:val="00CD0E96"/>
    <w:rsid w:val="00CD1A1A"/>
    <w:rsid w:val="00CE2D11"/>
    <w:rsid w:val="00CF150D"/>
    <w:rsid w:val="00CF36B9"/>
    <w:rsid w:val="00D14FB2"/>
    <w:rsid w:val="00D22E6F"/>
    <w:rsid w:val="00D317A7"/>
    <w:rsid w:val="00D42DF0"/>
    <w:rsid w:val="00D619CF"/>
    <w:rsid w:val="00D619FB"/>
    <w:rsid w:val="00D624D4"/>
    <w:rsid w:val="00D6516A"/>
    <w:rsid w:val="00D74114"/>
    <w:rsid w:val="00D767BB"/>
    <w:rsid w:val="00D778B7"/>
    <w:rsid w:val="00D80B99"/>
    <w:rsid w:val="00D85DBA"/>
    <w:rsid w:val="00D9081B"/>
    <w:rsid w:val="00DA310A"/>
    <w:rsid w:val="00DB7B68"/>
    <w:rsid w:val="00DD0F79"/>
    <w:rsid w:val="00DD10FD"/>
    <w:rsid w:val="00DD508E"/>
    <w:rsid w:val="00DF2794"/>
    <w:rsid w:val="00DF4CA5"/>
    <w:rsid w:val="00E00B01"/>
    <w:rsid w:val="00E042FD"/>
    <w:rsid w:val="00E07012"/>
    <w:rsid w:val="00E172D0"/>
    <w:rsid w:val="00E22EDB"/>
    <w:rsid w:val="00E2483A"/>
    <w:rsid w:val="00E274BC"/>
    <w:rsid w:val="00E320D7"/>
    <w:rsid w:val="00E3379D"/>
    <w:rsid w:val="00E4017C"/>
    <w:rsid w:val="00E63E8C"/>
    <w:rsid w:val="00E94536"/>
    <w:rsid w:val="00E94DC4"/>
    <w:rsid w:val="00EA1375"/>
    <w:rsid w:val="00EA44CD"/>
    <w:rsid w:val="00EC0411"/>
    <w:rsid w:val="00ED1556"/>
    <w:rsid w:val="00EE101E"/>
    <w:rsid w:val="00EE331A"/>
    <w:rsid w:val="00EF1426"/>
    <w:rsid w:val="00F26C0D"/>
    <w:rsid w:val="00F27D06"/>
    <w:rsid w:val="00F41A5A"/>
    <w:rsid w:val="00F46E6B"/>
    <w:rsid w:val="00F63DAA"/>
    <w:rsid w:val="00F76AC9"/>
    <w:rsid w:val="00F819F3"/>
    <w:rsid w:val="00F830E9"/>
    <w:rsid w:val="00F86CDE"/>
    <w:rsid w:val="00F952C4"/>
    <w:rsid w:val="00FB1EEA"/>
    <w:rsid w:val="00FB6E5C"/>
    <w:rsid w:val="00FD4170"/>
    <w:rsid w:val="00FE4982"/>
    <w:rsid w:val="0429615B"/>
    <w:rsid w:val="3252645B"/>
    <w:rsid w:val="35360C90"/>
    <w:rsid w:val="44858D9D"/>
    <w:rsid w:val="52FA7B85"/>
    <w:rsid w:val="6FC0D447"/>
    <w:rsid w:val="77F086E9"/>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1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heme="minorEastAsia" w:hAnsi="Trebuchet MS" w:cstheme="minorHAnsi"/>
        <w:lang w:val="fi-FI"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2B3DA4"/>
  </w:style>
  <w:style w:type="paragraph" w:styleId="Otsikko1">
    <w:name w:val="heading 1"/>
    <w:basedOn w:val="Normaali"/>
    <w:next w:val="Leip46"/>
    <w:link w:val="Otsikko1Char"/>
    <w:uiPriority w:val="9"/>
    <w:qFormat/>
    <w:rsid w:val="00310178"/>
    <w:pPr>
      <w:keepNext/>
      <w:keepLines/>
      <w:numPr>
        <w:numId w:val="15"/>
      </w:numPr>
      <w:spacing w:before="240"/>
      <w:ind w:left="431" w:hanging="431"/>
      <w:outlineLvl w:val="0"/>
    </w:pPr>
    <w:rPr>
      <w:rFonts w:asciiTheme="majorHAnsi" w:eastAsiaTheme="majorEastAsia" w:hAnsiTheme="majorHAnsi" w:cstheme="majorBidi"/>
      <w:szCs w:val="32"/>
      <w:lang w:eastAsia="en-US"/>
    </w:rPr>
  </w:style>
  <w:style w:type="paragraph" w:styleId="Otsikko2">
    <w:name w:val="heading 2"/>
    <w:basedOn w:val="Otsikko1"/>
    <w:next w:val="Leip46"/>
    <w:link w:val="Otsikko2Char"/>
    <w:uiPriority w:val="9"/>
    <w:unhideWhenUsed/>
    <w:qFormat/>
    <w:rsid w:val="00310178"/>
    <w:pPr>
      <w:numPr>
        <w:ilvl w:val="1"/>
      </w:numPr>
      <w:spacing w:before="100" w:beforeAutospacing="1" w:after="100" w:afterAutospacing="1"/>
      <w:ind w:left="578" w:hanging="578"/>
      <w:outlineLvl w:val="1"/>
    </w:pPr>
    <w:rPr>
      <w:szCs w:val="26"/>
    </w:rPr>
  </w:style>
  <w:style w:type="paragraph" w:styleId="Otsikko3">
    <w:name w:val="heading 3"/>
    <w:basedOn w:val="Otsikko1"/>
    <w:next w:val="Leip46"/>
    <w:link w:val="Otsikko3Char"/>
    <w:uiPriority w:val="9"/>
    <w:unhideWhenUsed/>
    <w:rsid w:val="00310178"/>
    <w:pPr>
      <w:numPr>
        <w:ilvl w:val="2"/>
      </w:numPr>
      <w:spacing w:before="100" w:beforeAutospacing="1" w:after="100" w:afterAutospacing="1"/>
      <w:outlineLvl w:val="2"/>
    </w:pPr>
    <w:rPr>
      <w:szCs w:val="24"/>
    </w:rPr>
  </w:style>
  <w:style w:type="paragraph" w:styleId="Otsikko4">
    <w:name w:val="heading 4"/>
    <w:basedOn w:val="Otsikko1"/>
    <w:next w:val="Leip46"/>
    <w:link w:val="Otsikko4Char"/>
    <w:uiPriority w:val="9"/>
    <w:semiHidden/>
    <w:unhideWhenUsed/>
    <w:rsid w:val="00B51CC6"/>
    <w:pPr>
      <w:numPr>
        <w:ilvl w:val="3"/>
      </w:numPr>
      <w:spacing w:before="100" w:beforeAutospacing="1" w:after="100" w:afterAutospacing="1"/>
      <w:ind w:left="862" w:hanging="862"/>
      <w:outlineLvl w:val="3"/>
    </w:pPr>
    <w:rPr>
      <w:iCs/>
    </w:rPr>
  </w:style>
  <w:style w:type="paragraph" w:styleId="Otsikko5">
    <w:name w:val="heading 5"/>
    <w:basedOn w:val="Otsikko1"/>
    <w:next w:val="Leip46"/>
    <w:link w:val="Otsikko5Char"/>
    <w:uiPriority w:val="9"/>
    <w:semiHidden/>
    <w:unhideWhenUsed/>
    <w:rsid w:val="00B51CC6"/>
    <w:pPr>
      <w:numPr>
        <w:ilvl w:val="4"/>
      </w:numPr>
      <w:spacing w:before="100" w:beforeAutospacing="1" w:after="100" w:afterAutospacing="1"/>
      <w:ind w:left="1009" w:hanging="1009"/>
      <w:outlineLvl w:val="4"/>
    </w:pPr>
  </w:style>
  <w:style w:type="paragraph" w:styleId="Otsikko6">
    <w:name w:val="heading 6"/>
    <w:basedOn w:val="Otsikko1"/>
    <w:next w:val="Leip46"/>
    <w:link w:val="Otsikko6Char"/>
    <w:uiPriority w:val="9"/>
    <w:semiHidden/>
    <w:unhideWhenUsed/>
    <w:rsid w:val="00B51CC6"/>
    <w:pPr>
      <w:numPr>
        <w:ilvl w:val="5"/>
      </w:numPr>
      <w:spacing w:before="100" w:beforeAutospacing="1" w:after="100" w:afterAutospacing="1"/>
      <w:ind w:left="1151" w:hanging="1151"/>
      <w:outlineLvl w:val="5"/>
    </w:pPr>
  </w:style>
  <w:style w:type="paragraph" w:styleId="Otsikko7">
    <w:name w:val="heading 7"/>
    <w:basedOn w:val="Otsikko1"/>
    <w:next w:val="Leip46"/>
    <w:link w:val="Otsikko7Char"/>
    <w:uiPriority w:val="9"/>
    <w:semiHidden/>
    <w:unhideWhenUsed/>
    <w:rsid w:val="00B51CC6"/>
    <w:pPr>
      <w:numPr>
        <w:ilvl w:val="6"/>
      </w:numPr>
      <w:spacing w:before="100" w:beforeAutospacing="1" w:after="100" w:afterAutospacing="1"/>
      <w:ind w:left="1298" w:hanging="1298"/>
      <w:outlineLvl w:val="6"/>
    </w:pPr>
    <w:rPr>
      <w:iCs/>
    </w:rPr>
  </w:style>
  <w:style w:type="paragraph" w:styleId="Otsikko8">
    <w:name w:val="heading 8"/>
    <w:basedOn w:val="Otsikko1"/>
    <w:next w:val="Leip46"/>
    <w:link w:val="Otsikko8Char"/>
    <w:uiPriority w:val="9"/>
    <w:semiHidden/>
    <w:unhideWhenUsed/>
    <w:rsid w:val="00B51CC6"/>
    <w:pPr>
      <w:numPr>
        <w:ilvl w:val="7"/>
      </w:numPr>
      <w:spacing w:before="100" w:beforeAutospacing="1" w:after="100" w:afterAutospacing="1"/>
      <w:outlineLvl w:val="7"/>
    </w:pPr>
    <w:rPr>
      <w:szCs w:val="21"/>
    </w:rPr>
  </w:style>
  <w:style w:type="paragraph" w:styleId="Otsikko9">
    <w:name w:val="heading 9"/>
    <w:basedOn w:val="Otsikko1"/>
    <w:next w:val="Leip46"/>
    <w:link w:val="Otsikko9Char"/>
    <w:uiPriority w:val="9"/>
    <w:semiHidden/>
    <w:unhideWhenUsed/>
    <w:rsid w:val="00B51CC6"/>
    <w:pPr>
      <w:numPr>
        <w:ilvl w:val="8"/>
      </w:numPr>
      <w:spacing w:before="100" w:beforeAutospacing="1" w:after="100" w:afterAutospacing="1"/>
      <w:ind w:left="1582" w:hanging="1582"/>
      <w:outlineLvl w:val="8"/>
    </w:pPr>
    <w:rPr>
      <w:iCs/>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Rivinumero">
    <w:name w:val="line number"/>
    <w:basedOn w:val="Kappaleenoletusfontti"/>
    <w:uiPriority w:val="99"/>
    <w:semiHidden/>
    <w:unhideWhenUsed/>
    <w:rsid w:val="009A411B"/>
  </w:style>
  <w:style w:type="paragraph" w:styleId="Yltunniste">
    <w:name w:val="header"/>
    <w:basedOn w:val="Normaali"/>
    <w:link w:val="YltunnisteChar"/>
    <w:uiPriority w:val="99"/>
    <w:unhideWhenUsed/>
    <w:rsid w:val="00B51CC6"/>
  </w:style>
  <w:style w:type="character" w:customStyle="1" w:styleId="YltunnisteChar">
    <w:name w:val="Ylätunniste Char"/>
    <w:basedOn w:val="Kappaleenoletusfontti"/>
    <w:link w:val="Yltunniste"/>
    <w:uiPriority w:val="99"/>
    <w:rsid w:val="00B51CC6"/>
  </w:style>
  <w:style w:type="paragraph" w:styleId="Alatunniste">
    <w:name w:val="footer"/>
    <w:basedOn w:val="Normaali"/>
    <w:link w:val="AlatunnisteChar"/>
    <w:uiPriority w:val="99"/>
    <w:unhideWhenUsed/>
    <w:rsid w:val="00767650"/>
    <w:pPr>
      <w:tabs>
        <w:tab w:val="left" w:pos="3289"/>
        <w:tab w:val="left" w:pos="5897"/>
        <w:tab w:val="left" w:pos="8505"/>
      </w:tabs>
    </w:pPr>
    <w:rPr>
      <w:rFonts w:eastAsia="Trebuchet MS" w:cs="Trebuchet MS"/>
      <w:sz w:val="16"/>
      <w:lang w:eastAsia="en-US"/>
    </w:rPr>
  </w:style>
  <w:style w:type="character" w:customStyle="1" w:styleId="AlatunnisteChar">
    <w:name w:val="Alatunniste Char"/>
    <w:basedOn w:val="Kappaleenoletusfontti"/>
    <w:link w:val="Alatunniste"/>
    <w:uiPriority w:val="99"/>
    <w:rsid w:val="00767650"/>
    <w:rPr>
      <w:rFonts w:eastAsia="Trebuchet MS" w:cs="Trebuchet MS"/>
      <w:sz w:val="16"/>
      <w:lang w:eastAsia="en-US"/>
    </w:rPr>
  </w:style>
  <w:style w:type="paragraph" w:styleId="Seliteteksti">
    <w:name w:val="Balloon Text"/>
    <w:basedOn w:val="Normaali"/>
    <w:link w:val="SelitetekstiChar"/>
    <w:uiPriority w:val="99"/>
    <w:semiHidden/>
    <w:unhideWhenUsed/>
    <w:rsid w:val="007B5193"/>
    <w:rPr>
      <w:rFonts w:ascii="Tahoma" w:hAnsi="Tahoma" w:cs="Tahoma"/>
      <w:sz w:val="16"/>
      <w:szCs w:val="16"/>
    </w:rPr>
  </w:style>
  <w:style w:type="character" w:customStyle="1" w:styleId="SelitetekstiChar">
    <w:name w:val="Seliteteksti Char"/>
    <w:basedOn w:val="Kappaleenoletusfontti"/>
    <w:link w:val="Seliteteksti"/>
    <w:uiPriority w:val="99"/>
    <w:semiHidden/>
    <w:rsid w:val="007B5193"/>
    <w:rPr>
      <w:rFonts w:ascii="Tahoma" w:hAnsi="Tahoma" w:cs="Tahoma"/>
      <w:sz w:val="16"/>
      <w:szCs w:val="16"/>
    </w:rPr>
  </w:style>
  <w:style w:type="character" w:customStyle="1" w:styleId="Otsikko1Char">
    <w:name w:val="Otsikko 1 Char"/>
    <w:basedOn w:val="Kappaleenoletusfontti"/>
    <w:link w:val="Otsikko1"/>
    <w:uiPriority w:val="9"/>
    <w:rsid w:val="00310178"/>
    <w:rPr>
      <w:rFonts w:asciiTheme="majorHAnsi" w:eastAsiaTheme="majorEastAsia" w:hAnsiTheme="majorHAnsi" w:cstheme="majorBidi"/>
      <w:szCs w:val="32"/>
      <w:lang w:eastAsia="en-US"/>
    </w:rPr>
  </w:style>
  <w:style w:type="paragraph" w:styleId="Sisluet1">
    <w:name w:val="toc 1"/>
    <w:basedOn w:val="Normaali"/>
    <w:next w:val="Normaali"/>
    <w:autoRedefine/>
    <w:uiPriority w:val="39"/>
    <w:unhideWhenUsed/>
    <w:rsid w:val="00087510"/>
    <w:pPr>
      <w:tabs>
        <w:tab w:val="left" w:pos="397"/>
        <w:tab w:val="right" w:leader="dot" w:pos="10206"/>
      </w:tabs>
      <w:spacing w:line="360" w:lineRule="auto"/>
    </w:pPr>
    <w:rPr>
      <w:rFonts w:eastAsia="Times New Roman" w:cs="Times New Roman"/>
      <w:noProof/>
      <w:lang w:eastAsia="fi-FI"/>
    </w:rPr>
  </w:style>
  <w:style w:type="paragraph" w:styleId="Sisluet2">
    <w:name w:val="toc 2"/>
    <w:basedOn w:val="Normaali"/>
    <w:next w:val="Normaali"/>
    <w:autoRedefine/>
    <w:uiPriority w:val="39"/>
    <w:unhideWhenUsed/>
    <w:rsid w:val="00087510"/>
    <w:pPr>
      <w:tabs>
        <w:tab w:val="left" w:pos="1077"/>
        <w:tab w:val="right" w:leader="dot" w:pos="10206"/>
      </w:tabs>
      <w:spacing w:line="360" w:lineRule="auto"/>
      <w:ind w:left="397"/>
    </w:pPr>
    <w:rPr>
      <w:rFonts w:eastAsia="Times New Roman" w:cs="Times New Roman"/>
      <w:lang w:eastAsia="fi-FI"/>
    </w:rPr>
  </w:style>
  <w:style w:type="paragraph" w:styleId="Sisluet3">
    <w:name w:val="toc 3"/>
    <w:basedOn w:val="Normaali"/>
    <w:next w:val="Normaali"/>
    <w:autoRedefine/>
    <w:uiPriority w:val="39"/>
    <w:unhideWhenUsed/>
    <w:rsid w:val="00087510"/>
    <w:pPr>
      <w:tabs>
        <w:tab w:val="left" w:pos="1644"/>
        <w:tab w:val="right" w:leader="dot" w:pos="10206"/>
      </w:tabs>
      <w:spacing w:line="360" w:lineRule="auto"/>
      <w:ind w:left="1077"/>
    </w:pPr>
    <w:rPr>
      <w:rFonts w:eastAsia="Times New Roman" w:cs="Times New Roman"/>
      <w:lang w:eastAsia="fi-FI"/>
    </w:rPr>
  </w:style>
  <w:style w:type="character" w:customStyle="1" w:styleId="Otsikko2Char">
    <w:name w:val="Otsikko 2 Char"/>
    <w:basedOn w:val="Kappaleenoletusfontti"/>
    <w:link w:val="Otsikko2"/>
    <w:uiPriority w:val="9"/>
    <w:rsid w:val="00310178"/>
    <w:rPr>
      <w:rFonts w:asciiTheme="majorHAnsi" w:eastAsiaTheme="majorEastAsia" w:hAnsiTheme="majorHAnsi" w:cstheme="majorBidi"/>
      <w:szCs w:val="26"/>
      <w:lang w:eastAsia="en-US"/>
    </w:rPr>
  </w:style>
  <w:style w:type="character" w:customStyle="1" w:styleId="Otsikko3Char">
    <w:name w:val="Otsikko 3 Char"/>
    <w:basedOn w:val="Kappaleenoletusfontti"/>
    <w:link w:val="Otsikko3"/>
    <w:uiPriority w:val="9"/>
    <w:rsid w:val="00310178"/>
    <w:rPr>
      <w:rFonts w:asciiTheme="majorHAnsi" w:eastAsiaTheme="majorEastAsia" w:hAnsiTheme="majorHAnsi" w:cstheme="majorBidi"/>
      <w:szCs w:val="24"/>
      <w:lang w:eastAsia="en-US"/>
    </w:rPr>
  </w:style>
  <w:style w:type="character" w:customStyle="1" w:styleId="Otsikko4Char">
    <w:name w:val="Otsikko 4 Char"/>
    <w:basedOn w:val="Kappaleenoletusfontti"/>
    <w:link w:val="Otsikko4"/>
    <w:uiPriority w:val="9"/>
    <w:semiHidden/>
    <w:rsid w:val="00B51CC6"/>
    <w:rPr>
      <w:rFonts w:asciiTheme="majorHAnsi" w:eastAsiaTheme="majorEastAsia" w:hAnsiTheme="majorHAnsi" w:cstheme="majorBidi"/>
      <w:iCs/>
      <w:szCs w:val="32"/>
      <w:lang w:eastAsia="en-US"/>
    </w:rPr>
  </w:style>
  <w:style w:type="character" w:customStyle="1" w:styleId="Otsikko5Char">
    <w:name w:val="Otsikko 5 Char"/>
    <w:basedOn w:val="Kappaleenoletusfontti"/>
    <w:link w:val="Otsikko5"/>
    <w:uiPriority w:val="9"/>
    <w:semiHidden/>
    <w:rsid w:val="00B51CC6"/>
    <w:rPr>
      <w:rFonts w:asciiTheme="majorHAnsi" w:eastAsiaTheme="majorEastAsia" w:hAnsiTheme="majorHAnsi" w:cstheme="majorBidi"/>
      <w:szCs w:val="32"/>
      <w:lang w:eastAsia="en-US"/>
    </w:rPr>
  </w:style>
  <w:style w:type="character" w:customStyle="1" w:styleId="Otsikko6Char">
    <w:name w:val="Otsikko 6 Char"/>
    <w:basedOn w:val="Kappaleenoletusfontti"/>
    <w:link w:val="Otsikko6"/>
    <w:uiPriority w:val="9"/>
    <w:semiHidden/>
    <w:rsid w:val="00B51CC6"/>
    <w:rPr>
      <w:rFonts w:asciiTheme="majorHAnsi" w:eastAsiaTheme="majorEastAsia" w:hAnsiTheme="majorHAnsi" w:cstheme="majorBidi"/>
      <w:szCs w:val="32"/>
      <w:lang w:eastAsia="en-US"/>
    </w:rPr>
  </w:style>
  <w:style w:type="character" w:customStyle="1" w:styleId="Otsikko7Char">
    <w:name w:val="Otsikko 7 Char"/>
    <w:basedOn w:val="Kappaleenoletusfontti"/>
    <w:link w:val="Otsikko7"/>
    <w:uiPriority w:val="9"/>
    <w:semiHidden/>
    <w:rsid w:val="00B51CC6"/>
    <w:rPr>
      <w:rFonts w:asciiTheme="majorHAnsi" w:eastAsiaTheme="majorEastAsia" w:hAnsiTheme="majorHAnsi" w:cstheme="majorBidi"/>
      <w:iCs/>
      <w:szCs w:val="32"/>
      <w:lang w:eastAsia="en-US"/>
    </w:rPr>
  </w:style>
  <w:style w:type="character" w:customStyle="1" w:styleId="Otsikko8Char">
    <w:name w:val="Otsikko 8 Char"/>
    <w:basedOn w:val="Kappaleenoletusfontti"/>
    <w:link w:val="Otsikko8"/>
    <w:uiPriority w:val="9"/>
    <w:semiHidden/>
    <w:rsid w:val="00B51CC6"/>
    <w:rPr>
      <w:rFonts w:asciiTheme="majorHAnsi" w:eastAsiaTheme="majorEastAsia" w:hAnsiTheme="majorHAnsi" w:cstheme="majorBidi"/>
      <w:szCs w:val="21"/>
      <w:lang w:eastAsia="en-US"/>
    </w:rPr>
  </w:style>
  <w:style w:type="character" w:customStyle="1" w:styleId="Otsikko9Char">
    <w:name w:val="Otsikko 9 Char"/>
    <w:basedOn w:val="Kappaleenoletusfontti"/>
    <w:link w:val="Otsikko9"/>
    <w:uiPriority w:val="9"/>
    <w:semiHidden/>
    <w:rsid w:val="00B51CC6"/>
    <w:rPr>
      <w:rFonts w:asciiTheme="majorHAnsi" w:eastAsiaTheme="majorEastAsia" w:hAnsiTheme="majorHAnsi" w:cstheme="majorBidi"/>
      <w:iCs/>
      <w:szCs w:val="21"/>
      <w:lang w:eastAsia="en-US"/>
    </w:rPr>
  </w:style>
  <w:style w:type="character" w:styleId="Hyperlinkki">
    <w:name w:val="Hyperlink"/>
    <w:basedOn w:val="Kappaleenoletusfontti"/>
    <w:uiPriority w:val="99"/>
    <w:unhideWhenUsed/>
    <w:rsid w:val="00B87189"/>
    <w:rPr>
      <w:color w:val="009FDA" w:themeColor="hyperlink"/>
      <w:u w:val="single"/>
    </w:rPr>
  </w:style>
  <w:style w:type="paragraph" w:styleId="Otsikko">
    <w:name w:val="Title"/>
    <w:basedOn w:val="Eivli"/>
    <w:next w:val="Leip46"/>
    <w:link w:val="OtsikkoChar"/>
    <w:qFormat/>
    <w:rsid w:val="00CC2A75"/>
    <w:pPr>
      <w:spacing w:after="100" w:afterAutospacing="1"/>
      <w:contextualSpacing/>
    </w:pPr>
  </w:style>
  <w:style w:type="character" w:customStyle="1" w:styleId="OtsikkoChar">
    <w:name w:val="Otsikko Char"/>
    <w:basedOn w:val="Kappaleenoletusfontti"/>
    <w:link w:val="Otsikko"/>
    <w:rsid w:val="00CC2A75"/>
    <w:rPr>
      <w:rFonts w:asciiTheme="minorHAnsi" w:eastAsiaTheme="minorHAnsi" w:hAnsiTheme="minorHAnsi"/>
      <w:lang w:eastAsia="en-US"/>
    </w:rPr>
  </w:style>
  <w:style w:type="table" w:styleId="TaulukkoRuudukko">
    <w:name w:val="Table Grid"/>
    <w:basedOn w:val="Normaalitaulukko"/>
    <w:uiPriority w:val="59"/>
    <w:rsid w:val="00847B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uvaotsikko">
    <w:name w:val="caption"/>
    <w:basedOn w:val="Leip46"/>
    <w:next w:val="Leip46"/>
    <w:uiPriority w:val="35"/>
    <w:unhideWhenUsed/>
    <w:rsid w:val="00781511"/>
    <w:pPr>
      <w:spacing w:before="100" w:beforeAutospacing="1"/>
    </w:pPr>
    <w:rPr>
      <w:iCs/>
      <w:szCs w:val="18"/>
    </w:rPr>
  </w:style>
  <w:style w:type="paragraph" w:styleId="Kuvaotsikkoluettelo">
    <w:name w:val="table of figures"/>
    <w:basedOn w:val="Eivli"/>
    <w:uiPriority w:val="99"/>
    <w:unhideWhenUsed/>
    <w:rsid w:val="00801A88"/>
    <w:pPr>
      <w:tabs>
        <w:tab w:val="right" w:leader="dot" w:pos="10206"/>
      </w:tabs>
      <w:spacing w:before="100" w:beforeAutospacing="1" w:after="100" w:afterAutospacing="1"/>
    </w:pPr>
    <w:rPr>
      <w:noProof/>
    </w:rPr>
  </w:style>
  <w:style w:type="character" w:customStyle="1" w:styleId="YTnimiNRO">
    <w:name w:val="YTnimiNRO"/>
    <w:basedOn w:val="Kappaleenoletusfontti"/>
    <w:uiPriority w:val="1"/>
    <w:semiHidden/>
    <w:rsid w:val="00434FD3"/>
    <w:rPr>
      <w:b/>
    </w:rPr>
  </w:style>
  <w:style w:type="character" w:customStyle="1" w:styleId="YTasiakTYYPPI">
    <w:name w:val="YTasiakTYYPPI"/>
    <w:basedOn w:val="Kappaleenoletusfontti"/>
    <w:uiPriority w:val="1"/>
    <w:semiHidden/>
    <w:rsid w:val="00434FD3"/>
    <w:rPr>
      <w:b/>
    </w:rPr>
  </w:style>
  <w:style w:type="character" w:customStyle="1" w:styleId="YTjaksokoodi">
    <w:name w:val="YTjaksokoodi"/>
    <w:basedOn w:val="Kappaleenoletusfontti"/>
    <w:uiPriority w:val="1"/>
    <w:semiHidden/>
    <w:rsid w:val="007A55C6"/>
  </w:style>
  <w:style w:type="character" w:customStyle="1" w:styleId="YTopettaja">
    <w:name w:val="YTopettaja"/>
    <w:basedOn w:val="YTjaksokoodi"/>
    <w:uiPriority w:val="1"/>
    <w:semiHidden/>
    <w:rsid w:val="00D624D4"/>
  </w:style>
  <w:style w:type="character" w:customStyle="1" w:styleId="YTtoteutuskoodi">
    <w:name w:val="YTtoteutuskoodi"/>
    <w:basedOn w:val="Kappaleenoletusfontti"/>
    <w:uiPriority w:val="1"/>
    <w:semiHidden/>
    <w:rsid w:val="00755020"/>
  </w:style>
  <w:style w:type="character" w:customStyle="1" w:styleId="YTpivys">
    <w:name w:val="YTpäiväys"/>
    <w:basedOn w:val="Kappaleenoletusfontti"/>
    <w:uiPriority w:val="1"/>
    <w:semiHidden/>
    <w:rsid w:val="00755020"/>
  </w:style>
  <w:style w:type="paragraph" w:customStyle="1" w:styleId="AsiakirjanOtsikko">
    <w:name w:val="AsiakirjanOtsikko"/>
    <w:basedOn w:val="Normaali"/>
    <w:semiHidden/>
    <w:rsid w:val="00D624D4"/>
    <w:pPr>
      <w:ind w:left="1304" w:right="1304"/>
    </w:pPr>
    <w:rPr>
      <w:noProof/>
      <w:sz w:val="36"/>
      <w:szCs w:val="36"/>
      <w:lang w:eastAsia="fi-FI"/>
    </w:rPr>
  </w:style>
  <w:style w:type="paragraph" w:customStyle="1" w:styleId="Leip46">
    <w:name w:val="Leipä46"/>
    <w:basedOn w:val="Eivli"/>
    <w:qFormat/>
    <w:rsid w:val="00641EBA"/>
    <w:pPr>
      <w:spacing w:before="240"/>
      <w:ind w:left="2608"/>
    </w:pPr>
  </w:style>
  <w:style w:type="paragraph" w:styleId="Eivli">
    <w:name w:val="No Spacing"/>
    <w:qFormat/>
    <w:rsid w:val="00767650"/>
    <w:rPr>
      <w:rFonts w:asciiTheme="minorHAnsi" w:eastAsiaTheme="minorHAnsi" w:hAnsiTheme="minorHAnsi"/>
      <w:lang w:eastAsia="en-US"/>
    </w:rPr>
  </w:style>
  <w:style w:type="paragraph" w:customStyle="1" w:styleId="LuetelmaLEIP46">
    <w:name w:val="LuetelmaLEIPÄ46"/>
    <w:basedOn w:val="Leip46"/>
    <w:qFormat/>
    <w:rsid w:val="00641EBA"/>
    <w:pPr>
      <w:numPr>
        <w:numId w:val="5"/>
      </w:numPr>
      <w:spacing w:before="0" w:after="100" w:afterAutospacing="1"/>
      <w:ind w:left="2965" w:hanging="357"/>
      <w:contextualSpacing/>
    </w:pPr>
  </w:style>
  <w:style w:type="paragraph" w:customStyle="1" w:styleId="NumeroituLEIP46">
    <w:name w:val="NumeroituLEIPÄ46"/>
    <w:basedOn w:val="LuetelmaLEIP46"/>
    <w:qFormat/>
    <w:rsid w:val="00641EBA"/>
    <w:pPr>
      <w:numPr>
        <w:numId w:val="6"/>
      </w:numPr>
      <w:ind w:left="2965" w:hanging="357"/>
    </w:pPr>
  </w:style>
  <w:style w:type="character" w:styleId="Paikkamerkkiteksti">
    <w:name w:val="Placeholder Text"/>
    <w:basedOn w:val="Kappaleenoletusfontti"/>
    <w:uiPriority w:val="99"/>
    <w:semiHidden/>
    <w:rsid w:val="004C25AE"/>
    <w:rPr>
      <w:color w:val="808080"/>
    </w:rPr>
  </w:style>
  <w:style w:type="character" w:customStyle="1" w:styleId="Ratkaisematonmaininta1">
    <w:name w:val="Ratkaisematon maininta1"/>
    <w:basedOn w:val="Kappaleenoletusfontti"/>
    <w:uiPriority w:val="99"/>
    <w:semiHidden/>
    <w:unhideWhenUsed/>
    <w:rsid w:val="00EE101E"/>
    <w:rPr>
      <w:color w:val="808080"/>
      <w:shd w:val="clear" w:color="auto" w:fill="E6E6E6"/>
    </w:rPr>
  </w:style>
  <w:style w:type="character" w:styleId="AvattuHyperlinkki">
    <w:name w:val="FollowedHyperlink"/>
    <w:basedOn w:val="Kappaleenoletusfontti"/>
    <w:uiPriority w:val="99"/>
    <w:semiHidden/>
    <w:unhideWhenUsed/>
    <w:rsid w:val="00EE101E"/>
    <w:rPr>
      <w:color w:val="6E267B" w:themeColor="followedHyperlink"/>
      <w:u w:val="single"/>
    </w:rPr>
  </w:style>
  <w:style w:type="paragraph" w:customStyle="1" w:styleId="Lhderivit">
    <w:name w:val="Lähderivit"/>
    <w:basedOn w:val="Otsikko"/>
    <w:next w:val="Leip46"/>
    <w:rsid w:val="00801A88"/>
    <w:pPr>
      <w:spacing w:before="100" w:beforeAutospacing="1"/>
      <w:contextualSpacing w:val="0"/>
    </w:pPr>
  </w:style>
  <w:style w:type="paragraph" w:customStyle="1" w:styleId="Liiteotsikko">
    <w:name w:val="Liiteotsikko"/>
    <w:basedOn w:val="Otsikko"/>
    <w:next w:val="Leip46"/>
    <w:qFormat/>
    <w:rsid w:val="00D74114"/>
  </w:style>
  <w:style w:type="paragraph" w:styleId="Luettelokappale">
    <w:name w:val="List Paragraph"/>
    <w:basedOn w:val="Normaali"/>
    <w:uiPriority w:val="34"/>
    <w:qFormat/>
    <w:pPr>
      <w:ind w:left="720"/>
      <w:contextualSpacing/>
    </w:pPr>
  </w:style>
  <w:style w:type="paragraph" w:customStyle="1" w:styleId="paragraph">
    <w:name w:val="paragraph"/>
    <w:basedOn w:val="Normaali"/>
    <w:rsid w:val="00CC6FC9"/>
    <w:pPr>
      <w:spacing w:before="100" w:beforeAutospacing="1" w:after="100" w:afterAutospacing="1"/>
    </w:pPr>
    <w:rPr>
      <w:rFonts w:ascii="Times New Roman" w:eastAsia="Times New Roman" w:hAnsi="Times New Roman" w:cs="Times New Roman"/>
      <w:sz w:val="24"/>
      <w:szCs w:val="24"/>
      <w:lang w:eastAsia="fi-FI"/>
    </w:rPr>
  </w:style>
  <w:style w:type="character" w:customStyle="1" w:styleId="normaltextrun">
    <w:name w:val="normaltextrun"/>
    <w:basedOn w:val="Kappaleenoletusfontti"/>
    <w:rsid w:val="00CC6FC9"/>
  </w:style>
  <w:style w:type="character" w:customStyle="1" w:styleId="spellingerror">
    <w:name w:val="spellingerror"/>
    <w:basedOn w:val="Kappaleenoletusfontti"/>
    <w:rsid w:val="00CC6FC9"/>
  </w:style>
  <w:style w:type="character" w:customStyle="1" w:styleId="eop">
    <w:name w:val="eop"/>
    <w:basedOn w:val="Kappaleenoletusfontti"/>
    <w:rsid w:val="00CC6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08920">
      <w:bodyDiv w:val="1"/>
      <w:marLeft w:val="0"/>
      <w:marRight w:val="0"/>
      <w:marTop w:val="0"/>
      <w:marBottom w:val="0"/>
      <w:divBdr>
        <w:top w:val="none" w:sz="0" w:space="0" w:color="auto"/>
        <w:left w:val="none" w:sz="0" w:space="0" w:color="auto"/>
        <w:bottom w:val="none" w:sz="0" w:space="0" w:color="auto"/>
        <w:right w:val="none" w:sz="0" w:space="0" w:color="auto"/>
      </w:divBdr>
    </w:div>
    <w:div w:id="70275617">
      <w:bodyDiv w:val="1"/>
      <w:marLeft w:val="0"/>
      <w:marRight w:val="0"/>
      <w:marTop w:val="0"/>
      <w:marBottom w:val="0"/>
      <w:divBdr>
        <w:top w:val="none" w:sz="0" w:space="0" w:color="auto"/>
        <w:left w:val="none" w:sz="0" w:space="0" w:color="auto"/>
        <w:bottom w:val="none" w:sz="0" w:space="0" w:color="auto"/>
        <w:right w:val="none" w:sz="0" w:space="0" w:color="auto"/>
      </w:divBdr>
    </w:div>
    <w:div w:id="570966489">
      <w:bodyDiv w:val="1"/>
      <w:marLeft w:val="0"/>
      <w:marRight w:val="0"/>
      <w:marTop w:val="0"/>
      <w:marBottom w:val="0"/>
      <w:divBdr>
        <w:top w:val="none" w:sz="0" w:space="0" w:color="auto"/>
        <w:left w:val="none" w:sz="0" w:space="0" w:color="auto"/>
        <w:bottom w:val="none" w:sz="0" w:space="0" w:color="auto"/>
        <w:right w:val="none" w:sz="0" w:space="0" w:color="auto"/>
      </w:divBdr>
    </w:div>
    <w:div w:id="597952399">
      <w:bodyDiv w:val="1"/>
      <w:marLeft w:val="0"/>
      <w:marRight w:val="0"/>
      <w:marTop w:val="0"/>
      <w:marBottom w:val="0"/>
      <w:divBdr>
        <w:top w:val="none" w:sz="0" w:space="0" w:color="auto"/>
        <w:left w:val="none" w:sz="0" w:space="0" w:color="auto"/>
        <w:bottom w:val="none" w:sz="0" w:space="0" w:color="auto"/>
        <w:right w:val="none" w:sz="0" w:space="0" w:color="auto"/>
      </w:divBdr>
    </w:div>
    <w:div w:id="745034841">
      <w:bodyDiv w:val="1"/>
      <w:marLeft w:val="0"/>
      <w:marRight w:val="0"/>
      <w:marTop w:val="0"/>
      <w:marBottom w:val="0"/>
      <w:divBdr>
        <w:top w:val="none" w:sz="0" w:space="0" w:color="auto"/>
        <w:left w:val="none" w:sz="0" w:space="0" w:color="auto"/>
        <w:bottom w:val="none" w:sz="0" w:space="0" w:color="auto"/>
        <w:right w:val="none" w:sz="0" w:space="0" w:color="auto"/>
      </w:divBdr>
    </w:div>
    <w:div w:id="775488384">
      <w:bodyDiv w:val="1"/>
      <w:marLeft w:val="0"/>
      <w:marRight w:val="0"/>
      <w:marTop w:val="0"/>
      <w:marBottom w:val="0"/>
      <w:divBdr>
        <w:top w:val="none" w:sz="0" w:space="0" w:color="auto"/>
        <w:left w:val="none" w:sz="0" w:space="0" w:color="auto"/>
        <w:bottom w:val="none" w:sz="0" w:space="0" w:color="auto"/>
        <w:right w:val="none" w:sz="0" w:space="0" w:color="auto"/>
      </w:divBdr>
    </w:div>
    <w:div w:id="909727930">
      <w:bodyDiv w:val="1"/>
      <w:marLeft w:val="0"/>
      <w:marRight w:val="0"/>
      <w:marTop w:val="0"/>
      <w:marBottom w:val="0"/>
      <w:divBdr>
        <w:top w:val="none" w:sz="0" w:space="0" w:color="auto"/>
        <w:left w:val="none" w:sz="0" w:space="0" w:color="auto"/>
        <w:bottom w:val="none" w:sz="0" w:space="0" w:color="auto"/>
        <w:right w:val="none" w:sz="0" w:space="0" w:color="auto"/>
      </w:divBdr>
    </w:div>
    <w:div w:id="977144240">
      <w:bodyDiv w:val="1"/>
      <w:marLeft w:val="0"/>
      <w:marRight w:val="0"/>
      <w:marTop w:val="0"/>
      <w:marBottom w:val="0"/>
      <w:divBdr>
        <w:top w:val="none" w:sz="0" w:space="0" w:color="auto"/>
        <w:left w:val="none" w:sz="0" w:space="0" w:color="auto"/>
        <w:bottom w:val="none" w:sz="0" w:space="0" w:color="auto"/>
        <w:right w:val="none" w:sz="0" w:space="0" w:color="auto"/>
      </w:divBdr>
    </w:div>
    <w:div w:id="1416169769">
      <w:bodyDiv w:val="1"/>
      <w:marLeft w:val="0"/>
      <w:marRight w:val="0"/>
      <w:marTop w:val="0"/>
      <w:marBottom w:val="0"/>
      <w:divBdr>
        <w:top w:val="none" w:sz="0" w:space="0" w:color="auto"/>
        <w:left w:val="none" w:sz="0" w:space="0" w:color="auto"/>
        <w:bottom w:val="none" w:sz="0" w:space="0" w:color="auto"/>
        <w:right w:val="none" w:sz="0" w:space="0" w:color="auto"/>
      </w:divBdr>
    </w:div>
    <w:div w:id="1446849932">
      <w:bodyDiv w:val="1"/>
      <w:marLeft w:val="0"/>
      <w:marRight w:val="0"/>
      <w:marTop w:val="0"/>
      <w:marBottom w:val="0"/>
      <w:divBdr>
        <w:top w:val="none" w:sz="0" w:space="0" w:color="auto"/>
        <w:left w:val="none" w:sz="0" w:space="0" w:color="auto"/>
        <w:bottom w:val="none" w:sz="0" w:space="0" w:color="auto"/>
        <w:right w:val="none" w:sz="0" w:space="0" w:color="auto"/>
      </w:divBdr>
    </w:div>
    <w:div w:id="1832598983">
      <w:bodyDiv w:val="1"/>
      <w:marLeft w:val="0"/>
      <w:marRight w:val="0"/>
      <w:marTop w:val="0"/>
      <w:marBottom w:val="0"/>
      <w:divBdr>
        <w:top w:val="none" w:sz="0" w:space="0" w:color="auto"/>
        <w:left w:val="none" w:sz="0" w:space="0" w:color="auto"/>
        <w:bottom w:val="none" w:sz="0" w:space="0" w:color="auto"/>
        <w:right w:val="none" w:sz="0" w:space="0" w:color="auto"/>
      </w:divBdr>
      <w:divsChild>
        <w:div w:id="1893347894">
          <w:marLeft w:val="0"/>
          <w:marRight w:val="0"/>
          <w:marTop w:val="0"/>
          <w:marBottom w:val="0"/>
          <w:divBdr>
            <w:top w:val="none" w:sz="0" w:space="0" w:color="auto"/>
            <w:left w:val="none" w:sz="0" w:space="0" w:color="auto"/>
            <w:bottom w:val="none" w:sz="0" w:space="0" w:color="auto"/>
            <w:right w:val="none" w:sz="0" w:space="0" w:color="auto"/>
          </w:divBdr>
        </w:div>
        <w:div w:id="1697610895">
          <w:marLeft w:val="0"/>
          <w:marRight w:val="0"/>
          <w:marTop w:val="0"/>
          <w:marBottom w:val="0"/>
          <w:divBdr>
            <w:top w:val="none" w:sz="0" w:space="0" w:color="auto"/>
            <w:left w:val="none" w:sz="0" w:space="0" w:color="auto"/>
            <w:bottom w:val="none" w:sz="0" w:space="0" w:color="auto"/>
            <w:right w:val="none" w:sz="0" w:space="0" w:color="auto"/>
          </w:divBdr>
        </w:div>
        <w:div w:id="518930863">
          <w:marLeft w:val="0"/>
          <w:marRight w:val="0"/>
          <w:marTop w:val="0"/>
          <w:marBottom w:val="0"/>
          <w:divBdr>
            <w:top w:val="none" w:sz="0" w:space="0" w:color="auto"/>
            <w:left w:val="none" w:sz="0" w:space="0" w:color="auto"/>
            <w:bottom w:val="none" w:sz="0" w:space="0" w:color="auto"/>
            <w:right w:val="none" w:sz="0" w:space="0" w:color="auto"/>
          </w:divBdr>
        </w:div>
      </w:divsChild>
    </w:div>
    <w:div w:id="1983266328">
      <w:bodyDiv w:val="1"/>
      <w:marLeft w:val="0"/>
      <w:marRight w:val="0"/>
      <w:marTop w:val="0"/>
      <w:marBottom w:val="0"/>
      <w:divBdr>
        <w:top w:val="none" w:sz="0" w:space="0" w:color="auto"/>
        <w:left w:val="none" w:sz="0" w:space="0" w:color="auto"/>
        <w:bottom w:val="none" w:sz="0" w:space="0" w:color="auto"/>
        <w:right w:val="none" w:sz="0" w:space="0" w:color="auto"/>
      </w:divBdr>
    </w:div>
    <w:div w:id="199748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ef.com/ca/epi/insights/english-and-technology/"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ef.com/ca/epi/insights/english-in-the-workplace/" TargetMode="External"/><Relationship Id="rId2" Type="http://schemas.openxmlformats.org/officeDocument/2006/relationships/customXml" Target="../customXml/item2.xml"/><Relationship Id="rId16" Type="http://schemas.openxmlformats.org/officeDocument/2006/relationships/hyperlink" Target="http://documents.worldbank.org/curated/en/138371468000900555/pdf/ACS14228-ESW-white-cover-P149016-Box391478B-PUBLIC-World-Bank-Global-OO-Study-WB-Rpt-FinalS.pdf"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medium.com/@johanneskoski/kohti-inklusiivisempaa-teknologia-alaa-e6b9d4073553" TargetMode="External"/><Relationship Id="rId10" Type="http://schemas.openxmlformats.org/officeDocument/2006/relationships/endnotes" Target="endnotes.xml"/><Relationship Id="rId19" Type="http://schemas.openxmlformats.org/officeDocument/2006/relationships/hyperlink" Target="https://medium.com/@johanneskoski/kohti-inklusiivisempaa-teknologia-alaa-e6b9d407355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vhaik\AppData\Local\Temp\Raporttipohja%20pitk&#228;%20asiakirja-1.dotx" TargetMode="External"/></Relationships>
</file>

<file path=word/theme/theme1.xml><?xml version="1.0" encoding="utf-8"?>
<a:theme xmlns:a="http://schemas.openxmlformats.org/drawingml/2006/main" name="Office Theme">
  <a:themeElements>
    <a:clrScheme name="Laurea">
      <a:dk1>
        <a:srgbClr val="003464"/>
      </a:dk1>
      <a:lt1>
        <a:sysClr val="window" lastClr="FFFFFF"/>
      </a:lt1>
      <a:dk2>
        <a:srgbClr val="009FDA"/>
      </a:dk2>
      <a:lt2>
        <a:srgbClr val="C7B37F"/>
      </a:lt2>
      <a:accent1>
        <a:srgbClr val="D10074"/>
      </a:accent1>
      <a:accent2>
        <a:srgbClr val="E98300"/>
      </a:accent2>
      <a:accent3>
        <a:srgbClr val="6E267B"/>
      </a:accent3>
      <a:accent4>
        <a:srgbClr val="FDC82F"/>
      </a:accent4>
      <a:accent5>
        <a:srgbClr val="7AB800"/>
      </a:accent5>
      <a:accent6>
        <a:srgbClr val="A30050"/>
      </a:accent6>
      <a:hlink>
        <a:srgbClr val="009FDA"/>
      </a:hlink>
      <a:folHlink>
        <a:srgbClr val="6E267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Laurea_Dokumentti" ma:contentTypeID="0x010100634229F399C4A6489CBF84B81FA9915A00EE7C5220FAC84245AAB8DB1A84C5D85A" ma:contentTypeVersion="18" ma:contentTypeDescription="Luo uusi asiakirja." ma:contentTypeScope="" ma:versionID="8b9a109aca796d14ed591e7dd7430397">
  <xsd:schema xmlns:xsd="http://www.w3.org/2001/XMLSchema" xmlns:xs="http://www.w3.org/2001/XMLSchema" xmlns:p="http://schemas.microsoft.com/office/2006/metadata/properties" xmlns:ns2="57a7005f-4e88-440f-9993-58d383f94624" xmlns:ns3="6fce0f75-c7bd-4b31-a19c-1f042902639b" xmlns:ns4="ce89f08d-38de-435a-aea4-36a9dcab0a31" targetNamespace="http://schemas.microsoft.com/office/2006/metadata/properties" ma:root="true" ma:fieldsID="88ceeaef31a0cd67fb776c95e8947c16" ns2:_="" ns3:_="" ns4:_="">
    <xsd:import namespace="57a7005f-4e88-440f-9993-58d383f94624"/>
    <xsd:import namespace="6fce0f75-c7bd-4b31-a19c-1f042902639b"/>
    <xsd:import namespace="ce89f08d-38de-435a-aea4-36a9dcab0a31"/>
    <xsd:element name="properties">
      <xsd:complexType>
        <xsd:sequence>
          <xsd:element name="documentManagement">
            <xsd:complexType>
              <xsd:all>
                <xsd:element ref="ns2:n776d71939bd49b8b4c26b70bace911f" minOccurs="0"/>
                <xsd:element ref="ns3:TaxCatchAll" minOccurs="0"/>
                <xsd:element ref="ns3:TaxCatchAllLabel" minOccurs="0"/>
                <xsd:element ref="ns2:pc7da91d5ba441ae88f2cd9b5b35c96e" minOccurs="0"/>
                <xsd:element ref="ns2:of7ff40f19a544599c52d4b2fc873c4c" minOccurs="0"/>
                <xsd:element ref="ns3:TaxKeywordTaxHTField" minOccurs="0"/>
                <xsd:element ref="ns3:b2a61d1cce4c44c59f4947c7ae197471" minOccurs="0"/>
                <xsd:element ref="ns4:Tiedostomuoto"/>
                <xsd:element ref="ns3:SharedWithUsers" minOccurs="0"/>
                <xsd:element ref="ns3:SharedWithDetails" minOccurs="0"/>
                <xsd:element ref="ns3:LastSharedByUser" minOccurs="0"/>
                <xsd:element ref="ns3: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a7005f-4e88-440f-9993-58d383f94624" elementFormDefault="qualified">
    <xsd:import namespace="http://schemas.microsoft.com/office/2006/documentManagement/types"/>
    <xsd:import namespace="http://schemas.microsoft.com/office/infopath/2007/PartnerControls"/>
    <xsd:element name="n776d71939bd49b8b4c26b70bace911f" ma:index="8" nillable="true" ma:taxonomy="true" ma:internalName="n776d71939bd49b8b4c26b70bace911f" ma:taxonomyFieldName="DokumenttityyppiLAUREAO" ma:displayName="Dokumenttityyppi" ma:default="" ma:fieldId="{7776d719-39bd-49b8-b4c2-6b70bace911f}" ma:taxonomyMulti="true" ma:sspId="1b524aec-822c-496a-ac04-7365e5791451" ma:termSetId="686e1163-e744-40db-8062-c3102cbe8d7e" ma:anchorId="00000000-0000-0000-0000-000000000000" ma:open="false" ma:isKeyword="false">
      <xsd:complexType>
        <xsd:sequence>
          <xsd:element ref="pc:Terms" minOccurs="0" maxOccurs="1"/>
        </xsd:sequence>
      </xsd:complexType>
    </xsd:element>
    <xsd:element name="pc7da91d5ba441ae88f2cd9b5b35c96e" ma:index="12" nillable="true" ma:taxonomy="true" ma:internalName="pc7da91d5ba441ae88f2cd9b5b35c96e" ma:taxonomyFieldName="DokumentinAiheLAUREAO" ma:displayName="Dokumentin aihe" ma:default="" ma:fieldId="{9c7da91d-5ba4-41ae-88f2-cd9b5b35c96e}" ma:taxonomyMulti="true" ma:sspId="1b524aec-822c-496a-ac04-7365e5791451" ma:termSetId="395d3eae-e26c-4b6d-8898-6b87d2daab15" ma:anchorId="00000000-0000-0000-0000-000000000000" ma:open="false" ma:isKeyword="false">
      <xsd:complexType>
        <xsd:sequence>
          <xsd:element ref="pc:Terms" minOccurs="0" maxOccurs="1"/>
        </xsd:sequence>
      </xsd:complexType>
    </xsd:element>
    <xsd:element name="of7ff40f19a544599c52d4b2fc873c4c" ma:index="14" nillable="true" ma:taxonomy="true" ma:internalName="of7ff40f19a544599c52d4b2fc873c4c" ma:taxonomyFieldName="KoulutusLAUREAO" ma:displayName="Koulutus /  Field of study" ma:default="" ma:fieldId="{8f7ff40f-19a5-4459-9c52-d4b2fc873c4c}" ma:taxonomyMulti="true" ma:sspId="1b524aec-822c-496a-ac04-7365e5791451" ma:termSetId="848b43ad-6a42-40d9-8f3f-294d9da409e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ce0f75-c7bd-4b31-a19c-1f042902639b" elementFormDefault="qualified">
    <xsd:import namespace="http://schemas.microsoft.com/office/2006/documentManagement/types"/>
    <xsd:import namespace="http://schemas.microsoft.com/office/infopath/2007/PartnerControls"/>
    <xsd:element name="TaxCatchAll" ma:index="9" nillable="true" ma:displayName="Luokituksen Kaikki-sarake" ma:description="" ma:hidden="true" ma:list="{ae59a8f4-0c1e-40f0-895f-e3c33c310d36}" ma:internalName="TaxCatchAll" ma:showField="CatchAllData" ma:web="6fce0f75-c7bd-4b31-a19c-1f042902639b">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description="" ma:hidden="true" ma:list="{ae59a8f4-0c1e-40f0-895f-e3c33c310d36}" ma:internalName="TaxCatchAllLabel" ma:readOnly="true" ma:showField="CatchAllDataLabel" ma:web="6fce0f75-c7bd-4b31-a19c-1f042902639b">
      <xsd:complexType>
        <xsd:complexContent>
          <xsd:extension base="dms:MultiChoiceLookup">
            <xsd:sequence>
              <xsd:element name="Value" type="dms:Lookup" maxOccurs="unbounded" minOccurs="0" nillable="true"/>
            </xsd:sequence>
          </xsd:extension>
        </xsd:complexContent>
      </xsd:complexType>
    </xsd:element>
    <xsd:element name="TaxKeywordTaxHTField" ma:index="16" nillable="true" ma:taxonomy="true" ma:internalName="TaxKeywordTaxHTField" ma:taxonomyFieldName="TaxKeyword" ma:displayName="Yrityksen avainsanat" ma:fieldId="{23f27201-bee3-471e-b2e7-b64fd8b7ca38}" ma:taxonomyMulti="true" ma:sspId="1b524aec-822c-496a-ac04-7365e5791451" ma:termSetId="00000000-0000-0000-0000-000000000000" ma:anchorId="00000000-0000-0000-0000-000000000000" ma:open="true" ma:isKeyword="true">
      <xsd:complexType>
        <xsd:sequence>
          <xsd:element ref="pc:Terms" minOccurs="0" maxOccurs="1"/>
        </xsd:sequence>
      </xsd:complexType>
    </xsd:element>
    <xsd:element name="b2a61d1cce4c44c59f4947c7ae197471" ma:index="18" nillable="true" ma:taxonomy="true" ma:internalName="b2a61d1cce4c44c59f4947c7ae197471" ma:taxonomyFieldName="KieliLAUREAO" ma:displayName="Dokumentin kieli" ma:default="" ma:fieldId="{b2a61d1c-ce4c-44c5-9f49-47c7ae197471}" ma:taxonomyMulti="true" ma:sspId="1b524aec-822c-496a-ac04-7365e5791451" ma:termSetId="428d509d-a80c-489d-bd58-ea0c47fc8e8b" ma:anchorId="00000000-0000-0000-0000-000000000000" ma:open="false" ma:isKeyword="false">
      <xsd:complexType>
        <xsd:sequence>
          <xsd:element ref="pc:Terms" minOccurs="0" maxOccurs="1"/>
        </xsd:sequence>
      </xsd:complexType>
    </xsd:element>
    <xsd:element name="SharedWithUsers" ma:index="21" nillable="true" ma:displayName="Jaettu"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Jakamisen tiedot" ma:description="" ma:internalName="SharedWithDetails" ma:readOnly="true">
      <xsd:simpleType>
        <xsd:restriction base="dms:Note">
          <xsd:maxLength value="255"/>
        </xsd:restriction>
      </xsd:simpleType>
    </xsd:element>
    <xsd:element name="LastSharedByUser" ma:index="23" nillable="true" ma:displayName="Käyttäjä jakanut viimeksi" ma:description="" ma:internalName="LastSharedByUser" ma:readOnly="true">
      <xsd:simpleType>
        <xsd:restriction base="dms:Note">
          <xsd:maxLength value="255"/>
        </xsd:restriction>
      </xsd:simpleType>
    </xsd:element>
    <xsd:element name="LastSharedByTime" ma:index="24" nillable="true" ma:displayName="Jaettu viimeksi ajankohtana"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e89f08d-38de-435a-aea4-36a9dcab0a31" elementFormDefault="qualified">
    <xsd:import namespace="http://schemas.microsoft.com/office/2006/documentManagement/types"/>
    <xsd:import namespace="http://schemas.microsoft.com/office/infopath/2007/PartnerControls"/>
    <xsd:element name="Tiedostomuoto" ma:index="20" ma:displayName="Tiedostomuoto" ma:default="Word" ma:format="Dropdown" ma:internalName="Tiedostomuoto">
      <xsd:simpleType>
        <xsd:restriction base="dms:Choice">
          <xsd:enumeration value="Word"/>
          <xsd:enumeration value="Powerpoint"/>
          <xsd:enumeration value="Posteri"/>
          <xsd:enumeration value="Juliste"/>
          <xsd:enumeration value="Tiedote"/>
        </xsd:restrictio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Sisältölaji"/>
        <xsd:element ref="dc:title" minOccurs="0" maxOccurs="1" ma:index="1"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6fce0f75-c7bd-4b31-a19c-1f042902639b">
      <Terms xmlns="http://schemas.microsoft.com/office/infopath/2007/PartnerControls"/>
    </TaxKeywordTaxHTField>
    <n776d71939bd49b8b4c26b70bace911f xmlns="57a7005f-4e88-440f-9993-58d383f94624">
      <Terms xmlns="http://schemas.microsoft.com/office/infopath/2007/PartnerControls"/>
    </n776d71939bd49b8b4c26b70bace911f>
    <b2a61d1cce4c44c59f4947c7ae197471 xmlns="6fce0f75-c7bd-4b31-a19c-1f042902639b">
      <Terms xmlns="http://schemas.microsoft.com/office/infopath/2007/PartnerControls">
        <TermInfo xmlns="http://schemas.microsoft.com/office/infopath/2007/PartnerControls">
          <TermName xmlns="http://schemas.microsoft.com/office/infopath/2007/PartnerControls">FI</TermName>
          <TermId xmlns="http://schemas.microsoft.com/office/infopath/2007/PartnerControls">76ba06bf-6356-4069-91a3-e456465d0f8a</TermId>
        </TermInfo>
      </Terms>
    </b2a61d1cce4c44c59f4947c7ae197471>
    <Tiedostomuoto xmlns="ce89f08d-38de-435a-aea4-36a9dcab0a31">Word</Tiedostomuoto>
    <TaxCatchAll xmlns="6fce0f75-c7bd-4b31-a19c-1f042902639b">
      <Value>24</Value>
    </TaxCatchAll>
    <pc7da91d5ba441ae88f2cd9b5b35c96e xmlns="57a7005f-4e88-440f-9993-58d383f94624">
      <Terms xmlns="http://schemas.microsoft.com/office/infopath/2007/PartnerControls"/>
    </pc7da91d5ba441ae88f2cd9b5b35c96e>
    <of7ff40f19a544599c52d4b2fc873c4c xmlns="57a7005f-4e88-440f-9993-58d383f94624">
      <Terms xmlns="http://schemas.microsoft.com/office/infopath/2007/PartnerControls"/>
    </of7ff40f19a544599c52d4b2fc873c4c>
    <SharedWithUsers xmlns="6fce0f75-c7bd-4b31-a19c-1f042902639b">
      <UserInfo>
        <DisplayName>Outi Mäkinen</DisplayName>
        <AccountId>12406</AccountId>
        <AccountType/>
      </UserInfo>
      <UserInfo>
        <DisplayName>Lotta Salonen</DisplayName>
        <AccountId>12128</AccountId>
        <AccountType/>
      </UserInfo>
      <UserInfo>
        <DisplayName>Iitu Mäenpää</DisplayName>
        <AccountId>12397</AccountId>
        <AccountType/>
      </UserInfo>
      <UserInfo>
        <DisplayName>Hinna Metsi</DisplayName>
        <AccountId>12244</AccountId>
        <AccountType/>
      </UserInfo>
      <UserInfo>
        <DisplayName>Taru Siponmaa</DisplayName>
        <AccountId>11672</AccountId>
        <AccountType/>
      </UserInfo>
      <UserInfo>
        <DisplayName>Nasro Mahamuud</DisplayName>
        <AccountId>12405</AccountId>
        <AccountType/>
      </UserInfo>
      <UserInfo>
        <DisplayName>Qadan Yussuf Haji Mahamuud</DisplayName>
        <AccountId>12390</AccountId>
        <AccountType/>
      </UserInfo>
      <UserInfo>
        <DisplayName>Linda Raumanni</DisplayName>
        <AccountId>11057</AccountId>
        <AccountType/>
      </UserInfo>
      <UserInfo>
        <DisplayName>Riia Lehmussaari</DisplayName>
        <AccountId>12591</AccountId>
        <AccountType/>
      </UserInfo>
      <UserInfo>
        <DisplayName>Sami Saario</DisplayName>
        <AccountId>12418</AccountId>
        <AccountType/>
      </UserInfo>
      <UserInfo>
        <DisplayName>Joona Saarto</DisplayName>
        <AccountId>12368</AccountId>
        <AccountType/>
      </UserInfo>
      <UserInfo>
        <DisplayName>Maria Räsänen</DisplayName>
        <AccountId>11850</AccountId>
        <AccountType/>
      </UserInfo>
      <UserInfo>
        <DisplayName>Katja Kurttio</DisplayName>
        <AccountId>12990</AccountId>
        <AccountType/>
      </UserInfo>
      <UserInfo>
        <DisplayName>Elina Kittilä</DisplayName>
        <AccountId>12848</AccountId>
        <AccountType/>
      </UserInfo>
      <UserInfo>
        <DisplayName>Tiina Pajula</DisplayName>
        <AccountId>12979</AccountId>
        <AccountType/>
      </UserInfo>
      <UserInfo>
        <DisplayName>Pia Puutio</DisplayName>
        <AccountId>12985</AccountId>
        <AccountType/>
      </UserInfo>
      <UserInfo>
        <DisplayName>Giuseppe Solimine</DisplayName>
        <AccountId>12322</AccountId>
        <AccountType/>
      </UserInfo>
      <UserInfo>
        <DisplayName>Artem Khayanen</DisplayName>
        <AccountId>12679</AccountId>
        <AccountType/>
      </UserInfo>
      <UserInfo>
        <DisplayName>Hanna Alanko</DisplayName>
        <AccountId>12790</AccountId>
        <AccountType/>
      </UserInfo>
      <UserInfo>
        <DisplayName>Sofia Wilenius</DisplayName>
        <AccountId>884</AccountId>
        <AccountType/>
      </UserInfo>
      <UserInfo>
        <DisplayName>Anna-Kaisa Saariaho</DisplayName>
        <AccountId>12980</AccountId>
        <AccountType/>
      </UserInfo>
      <UserInfo>
        <DisplayName>Jesse Hirvonen</DisplayName>
        <AccountId>12000</AccountId>
        <AccountType/>
      </UserInfo>
      <UserInfo>
        <DisplayName>Nina Haltsonen</DisplayName>
        <AccountId>12031</AccountId>
        <AccountType/>
      </UserInfo>
      <UserInfo>
        <DisplayName>Roy Susi</DisplayName>
        <AccountId>11782</AccountId>
        <AccountType/>
      </UserInfo>
      <UserInfo>
        <DisplayName>Vertti Airaksinen</DisplayName>
        <AccountId>11989</AccountId>
        <AccountType/>
      </UserInfo>
      <UserInfo>
        <DisplayName>Dita Hiillos</DisplayName>
        <AccountId>12984</AccountId>
        <AccountType/>
      </UserInfo>
      <UserInfo>
        <DisplayName>Kiia Rintala</DisplayName>
        <AccountId>11653</AccountId>
        <AccountType/>
      </UserInfo>
      <UserInfo>
        <DisplayName>Laura Hakola</DisplayName>
        <AccountId>9296</AccountId>
        <AccountType/>
      </UserInfo>
      <UserInfo>
        <DisplayName>Mirka Laaksi</DisplayName>
        <AccountId>12284</AccountId>
        <AccountType/>
      </UserInfo>
      <UserInfo>
        <DisplayName>Faisa Hassan</DisplayName>
        <AccountId>12330</AccountId>
        <AccountType/>
      </UserInfo>
      <UserInfo>
        <DisplayName>Terhi Hill</DisplayName>
        <AccountId>12403</AccountId>
        <AccountType/>
      </UserInfo>
      <UserInfo>
        <DisplayName>Hamda Shaid</DisplayName>
        <AccountId>12401</AccountId>
        <AccountType/>
      </UserInfo>
      <UserInfo>
        <DisplayName>Mira Virtanen</DisplayName>
        <AccountId>14069</AccountId>
        <AccountType/>
      </UserInfo>
      <UserInfo>
        <DisplayName>Kim Westerlund</DisplayName>
        <AccountId>14076</AccountId>
        <AccountType/>
      </UserInfo>
      <UserInfo>
        <DisplayName>Vesa Vuorenalho</DisplayName>
        <AccountId>14078</AccountId>
        <AccountType/>
      </UserInfo>
      <UserInfo>
        <DisplayName>Linda Räty</DisplayName>
        <AccountId>13397</AccountId>
        <AccountType/>
      </UserInfo>
      <UserInfo>
        <DisplayName>Joonas Stenlund</DisplayName>
        <AccountId>14082</AccountId>
        <AccountType/>
      </UserInfo>
      <UserInfo>
        <DisplayName>Piret Puusepp-Väliaho</DisplayName>
        <AccountId>14075</AccountId>
        <AccountType/>
      </UserInfo>
      <UserInfo>
        <DisplayName>Jonna Mäkelä</DisplayName>
        <AccountId>13406</AccountId>
        <AccountType/>
      </UserInfo>
      <UserInfo>
        <DisplayName>Markus Merikanto</DisplayName>
        <AccountId>14074</AccountId>
        <AccountType/>
      </UserInfo>
      <UserInfo>
        <DisplayName>Severi Puschmann</DisplayName>
        <AccountId>14083</AccountId>
        <AccountType/>
      </UserInfo>
      <UserInfo>
        <DisplayName>Emilia Packalén</DisplayName>
        <AccountId>14077</AccountId>
        <AccountType/>
      </UserInfo>
      <UserInfo>
        <DisplayName>Samuli Heiska</DisplayName>
        <AccountId>14016</AccountId>
        <AccountType/>
      </UserInfo>
      <UserInfo>
        <DisplayName>Atte Hämäläinen</DisplayName>
        <AccountId>14017</AccountId>
        <AccountType/>
      </UserInfo>
      <UserInfo>
        <DisplayName>Hani Abdullahi</DisplayName>
        <AccountId>12369</AccountId>
        <AccountType/>
      </UserInfo>
      <UserInfo>
        <DisplayName>Faiso Hashi</DisplayName>
        <AccountId>13483</AccountId>
        <AccountType/>
      </UserInfo>
      <UserInfo>
        <DisplayName>Elisa Virtanen</DisplayName>
        <AccountId>13476</AccountId>
        <AccountType/>
      </UserInfo>
      <UserInfo>
        <DisplayName>Iina Rintamäki</DisplayName>
        <AccountId>2724</AccountId>
        <AccountType/>
      </UserInfo>
      <UserInfo>
        <DisplayName>Noora Palmroos</DisplayName>
        <AccountId>1544</AccountId>
        <AccountType/>
      </UserInfo>
      <UserInfo>
        <DisplayName>Melinda Palmgren</DisplayName>
        <AccountId>12510</AccountId>
        <AccountType/>
      </UserInfo>
      <UserInfo>
        <DisplayName>Honne Syväniemi</DisplayName>
        <AccountId>12502</AccountId>
        <AccountType/>
      </UserInfo>
      <UserInfo>
        <DisplayName>Pauliina Pajuranta</DisplayName>
        <AccountId>8231</AccountId>
        <AccountType/>
      </UserInfo>
      <UserInfo>
        <DisplayName>Severi Korhonen</DisplayName>
        <AccountId>14065</AccountId>
        <AccountType/>
      </UserInfo>
      <UserInfo>
        <DisplayName>Neea Kettunen</DisplayName>
        <AccountId>10804</AccountId>
        <AccountType/>
      </UserInfo>
      <UserInfo>
        <DisplayName>Minna Kinnunen</DisplayName>
        <AccountId>10697</AccountId>
        <AccountType/>
      </UserInfo>
      <UserInfo>
        <DisplayName>Polina Filippova</DisplayName>
        <AccountId>10745</AccountId>
        <AccountType/>
      </UserInfo>
      <UserInfo>
        <DisplayName>Eveliina Lappalainen</DisplayName>
        <AccountId>10807</AccountId>
        <AccountType/>
      </UserInfo>
      <UserInfo>
        <DisplayName>Oskari Reth</DisplayName>
        <AccountId>1628</AccountId>
        <AccountType/>
      </UserInfo>
      <UserInfo>
        <DisplayName>Ifraax Mohamud</DisplayName>
        <AccountId>13716</AccountId>
        <AccountType/>
      </UserInfo>
      <UserInfo>
        <DisplayName>Aleksi Anttila</DisplayName>
        <AccountId>10791</AccountId>
        <AccountType/>
      </UserInfo>
      <UserInfo>
        <DisplayName>Annika Gleisner</DisplayName>
        <AccountId>3628</AccountId>
        <AccountType/>
      </UserInfo>
      <UserInfo>
        <DisplayName>Amanda Oscarsson</DisplayName>
        <AccountId>11952</AccountId>
        <AccountType/>
      </UserInfo>
      <UserInfo>
        <DisplayName>Laura Soinio</DisplayName>
        <AccountId>11967</AccountId>
        <AccountType/>
      </UserInfo>
      <UserInfo>
        <DisplayName>Annika Raatikainen</DisplayName>
        <AccountId>11963</AccountId>
        <AccountType/>
      </UserInfo>
      <UserInfo>
        <DisplayName>Unti Roima</DisplayName>
        <AccountId>11951</AccountId>
        <AccountType/>
      </UserInfo>
      <UserInfo>
        <DisplayName>Neilikka Murto</DisplayName>
        <AccountId>13122</AccountId>
        <AccountType/>
      </UserInfo>
      <UserInfo>
        <DisplayName>Fanny Kangasniemi</DisplayName>
        <AccountId>6269</AccountId>
        <AccountType/>
      </UserInfo>
      <UserInfo>
        <DisplayName>Pauliina Porri</DisplayName>
        <AccountId>10702</AccountId>
        <AccountType/>
      </UserInfo>
      <UserInfo>
        <DisplayName>Pekka Anttila</DisplayName>
        <AccountId>9287</AccountId>
        <AccountType/>
      </UserInfo>
      <UserInfo>
        <DisplayName>Elina Miettinen</DisplayName>
        <AccountId>9270</AccountId>
        <AccountType/>
      </UserInfo>
      <UserInfo>
        <DisplayName>Emilia Siltavuori</DisplayName>
        <AccountId>10730</AccountId>
        <AccountType/>
      </UserInfo>
      <UserInfo>
        <DisplayName>Sanna Kuronen</DisplayName>
        <AccountId>14085</AccountId>
        <AccountType/>
      </UserInfo>
      <UserInfo>
        <DisplayName>Susanna Ruiz</DisplayName>
        <AccountId>12735</AccountId>
        <AccountType/>
      </UserInfo>
      <UserInfo>
        <DisplayName>Nancy Stoor</DisplayName>
        <AccountId>13948</AccountId>
        <AccountType/>
      </UserInfo>
      <UserInfo>
        <DisplayName>Marjo Vinttilä</DisplayName>
        <AccountId>8935</AccountId>
        <AccountType/>
      </UserInfo>
      <UserInfo>
        <DisplayName>Heidi Tuomioksa</DisplayName>
        <AccountId>3903</AccountId>
        <AccountType/>
      </UserInfo>
      <UserInfo>
        <DisplayName>Niina Lehtimäki</DisplayName>
        <AccountId>4252</AccountId>
        <AccountType/>
      </UserInfo>
      <UserInfo>
        <DisplayName>Suvi Sokkinen</DisplayName>
        <AccountId>14121</AccountId>
        <AccountType/>
      </UserInfo>
      <UserInfo>
        <DisplayName>Satu Selänne</DisplayName>
        <AccountId>13680</AccountId>
        <AccountType/>
      </UserInfo>
      <UserInfo>
        <DisplayName>Eveliina Ailio</DisplayName>
        <AccountId>14143</AccountId>
        <AccountType/>
      </UserInfo>
      <UserInfo>
        <DisplayName>Eveliina Harjunpää</DisplayName>
        <AccountId>13919</AccountId>
        <AccountType/>
      </UserInfo>
      <UserInfo>
        <DisplayName>Robert Telkonen</DisplayName>
        <AccountId>14081</AccountId>
        <AccountType/>
      </UserInfo>
      <UserInfo>
        <DisplayName>Roni Sandén</DisplayName>
        <AccountId>14072</AccountId>
        <AccountType/>
      </UserInfo>
      <UserInfo>
        <DisplayName>Delnija Naderahmadi</DisplayName>
        <AccountId>7919</AccountId>
        <AccountType/>
      </UserInfo>
      <UserInfo>
        <DisplayName>Susanna Lindroos</DisplayName>
        <AccountId>12433</AccountId>
        <AccountType/>
      </UserInfo>
      <UserInfo>
        <DisplayName>Saara Leivo</DisplayName>
        <AccountId>12387</AccountId>
        <AccountType/>
      </UserInfo>
      <UserInfo>
        <DisplayName>Suvi Haikara</DisplayName>
        <AccountId>10481</AccountId>
        <AccountType/>
      </UserInfo>
      <UserInfo>
        <DisplayName>Joonas Ahosilta</DisplayName>
        <AccountId>12039</AccountId>
        <AccountType/>
      </UserInfo>
      <UserInfo>
        <DisplayName>Joonas Heinonen</DisplayName>
        <AccountId>13489</AccountId>
        <AccountType/>
      </UserInfo>
      <UserInfo>
        <DisplayName>Zeinab Faezi</DisplayName>
        <AccountId>14073</AccountId>
        <AccountType/>
      </UserInfo>
      <UserInfo>
        <DisplayName>Hanna Rainio</DisplayName>
        <AccountId>9285</AccountId>
        <AccountType/>
      </UserInfo>
      <UserInfo>
        <DisplayName>Katja Menschakoff</DisplayName>
        <AccountId>11941</AccountId>
        <AccountType/>
      </UserInfo>
      <UserInfo>
        <DisplayName>Milla Ruokolainen</DisplayName>
        <AccountId>12252</AccountId>
        <AccountType/>
      </UserInfo>
      <UserInfo>
        <DisplayName>Saku Savolainen</DisplayName>
        <AccountId>12235</AccountId>
        <AccountType/>
      </UserInfo>
      <UserInfo>
        <DisplayName>Riina Suomela</DisplayName>
        <AccountId>12395</AccountId>
        <AccountType/>
      </UserInfo>
      <UserInfo>
        <DisplayName>Ville Alalahti</DisplayName>
        <AccountId>12420</AccountId>
        <AccountType/>
      </UserInfo>
      <UserInfo>
        <DisplayName>Simo Bister</DisplayName>
        <AccountId>12224</AccountId>
        <AccountType/>
      </UserInfo>
      <UserInfo>
        <DisplayName>Henna Iittainen</DisplayName>
        <AccountId>2673</AccountId>
        <AccountType/>
      </UserInfo>
      <UserInfo>
        <DisplayName>Elisa Halonen</DisplayName>
        <AccountId>14304</AccountId>
        <AccountType/>
      </UserInfo>
      <UserInfo>
        <DisplayName>Paula Nyman</DisplayName>
        <AccountId>14107</AccountId>
        <AccountType/>
      </UserInfo>
      <UserInfo>
        <DisplayName>Mirva Jaatinen</DisplayName>
        <AccountId>14211</AccountId>
        <AccountType/>
      </UserInfo>
      <UserInfo>
        <DisplayName>Laura Karjula</DisplayName>
        <AccountId>14210</AccountId>
        <AccountType/>
      </UserInfo>
      <UserInfo>
        <DisplayName>Milja Leppänen</DisplayName>
        <AccountId>14301</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5060B-156E-4A50-876D-2993F9A661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a7005f-4e88-440f-9993-58d383f94624"/>
    <ds:schemaRef ds:uri="6fce0f75-c7bd-4b31-a19c-1f042902639b"/>
    <ds:schemaRef ds:uri="ce89f08d-38de-435a-aea4-36a9dcab0a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D29FD9-726D-420C-99AE-94A525979F51}">
  <ds:schemaRefs>
    <ds:schemaRef ds:uri="http://schemas.microsoft.com/office/2006/metadata/properties"/>
    <ds:schemaRef ds:uri="http://schemas.microsoft.com/office/infopath/2007/PartnerControls"/>
    <ds:schemaRef ds:uri="6fce0f75-c7bd-4b31-a19c-1f042902639b"/>
    <ds:schemaRef ds:uri="57a7005f-4e88-440f-9993-58d383f94624"/>
    <ds:schemaRef ds:uri="ce89f08d-38de-435a-aea4-36a9dcab0a31"/>
  </ds:schemaRefs>
</ds:datastoreItem>
</file>

<file path=customXml/itemProps3.xml><?xml version="1.0" encoding="utf-8"?>
<ds:datastoreItem xmlns:ds="http://schemas.openxmlformats.org/officeDocument/2006/customXml" ds:itemID="{77BE73DB-07B3-49D8-AD11-F13FFA1B331A}">
  <ds:schemaRefs>
    <ds:schemaRef ds:uri="http://schemas.microsoft.com/sharepoint/v3/contenttype/forms"/>
  </ds:schemaRefs>
</ds:datastoreItem>
</file>

<file path=customXml/itemProps4.xml><?xml version="1.0" encoding="utf-8"?>
<ds:datastoreItem xmlns:ds="http://schemas.openxmlformats.org/officeDocument/2006/customXml" ds:itemID="{978AFBDB-5866-47D2-BDCD-F5B2FB8F2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Raporttipohja pitkä asiakirja-1</Template>
  <TotalTime>0</TotalTime>
  <Pages>8</Pages>
  <Words>1662</Words>
  <Characters>13468</Characters>
  <Application>Microsoft Office Word</Application>
  <DocSecurity>0</DocSecurity>
  <Lines>112</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2019-09-18T12:27:00Z</dcterms:created>
  <dcterms:modified xsi:type="dcterms:W3CDTF">2019-10-25T10:45:00Z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0x010100634229F399C4A6489CBF84B81FA9915A00EE7C5220FAC84245AAB8DB1A84C5D85A</vt:lpwstr>
  </property>
  <property fmtid="{D5CDD505-2E9C-101B-9397-08002B2CF9AE}" pid="3" name="TaxonomyTextField_LaureaDocumentLanguage">
    <vt:lpwstr>1035;#Suomi|d889c693-5748-4b1f-9ba0-044f617dea1e</vt:lpwstr>
  </property>
  <property fmtid="{D5CDD505-2E9C-101B-9397-08002B2CF9AE}" pid="4" name="TaxonomyTextField_LaureaConfidentiality">
    <vt:lpwstr>1035;#Sisäinen|0da39d2c-72bb-4345-9ac0-c64d6ac7ed4a</vt:lpwstr>
  </property>
  <property fmtid="{D5CDD505-2E9C-101B-9397-08002B2CF9AE}" pid="5" name="TaxCatchAll">
    <vt:lpwstr>2;#1035;;#Suomi;#1;#1035;;#Sisäinen</vt:lpwstr>
  </property>
  <property fmtid="{D5CDD505-2E9C-101B-9397-08002B2CF9AE}" pid="6" name="TaxKeyword">
    <vt:lpwstr/>
  </property>
  <property fmtid="{D5CDD505-2E9C-101B-9397-08002B2CF9AE}" pid="7" name="KieliLAUREAO">
    <vt:lpwstr>24;#FI|76ba06bf-6356-4069-91a3-e456465d0f8a</vt:lpwstr>
  </property>
  <property fmtid="{D5CDD505-2E9C-101B-9397-08002B2CF9AE}" pid="8" name="DokumenttityyppiLAUREAO">
    <vt:lpwstr/>
  </property>
  <property fmtid="{D5CDD505-2E9C-101B-9397-08002B2CF9AE}" pid="9" name="KoulutusLAUREAO">
    <vt:lpwstr/>
  </property>
  <property fmtid="{D5CDD505-2E9C-101B-9397-08002B2CF9AE}" pid="10" name="DokumentinAiheLAUREAO">
    <vt:lpwstr/>
  </property>
</Properties>
</file>